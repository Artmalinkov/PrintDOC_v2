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B0" w:rsidRDefault="001A2783" w:rsidP="001878B0">
      <w:pPr>
        <w:shd w:val="clear" w:color="auto" w:fill="FFFFFF"/>
        <w:overflowPunct w:val="0"/>
        <w:autoSpaceDE w:val="0"/>
        <w:autoSpaceDN w:val="0"/>
        <w:adjustRightInd w:val="0"/>
        <w:spacing w:line="0" w:lineRule="atLeast"/>
        <w:ind w:right="-55"/>
        <w:jc w:val="center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>СПРАВКА</w:t>
      </w:r>
    </w:p>
    <w:p w:rsidR="001A2783" w:rsidRDefault="001A2783" w:rsidP="001878B0">
      <w:pPr>
        <w:shd w:val="clear" w:color="auto" w:fill="FFFFFF"/>
        <w:overflowPunct w:val="0"/>
        <w:autoSpaceDE w:val="0"/>
        <w:autoSpaceDN w:val="0"/>
        <w:adjustRightInd w:val="0"/>
        <w:spacing w:line="0" w:lineRule="atLeast"/>
        <w:ind w:right="-55"/>
        <w:jc w:val="center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>о встрече с оперативным источником</w:t>
      </w:r>
    </w:p>
    <w:p w:rsidR="001A2783" w:rsidRDefault="001A2783" w:rsidP="0013090F">
      <w:pPr>
        <w:shd w:val="clear" w:color="auto" w:fill="FFFFFF"/>
        <w:overflowPunct w:val="0"/>
        <w:autoSpaceDE w:val="0"/>
        <w:autoSpaceDN w:val="0"/>
        <w:adjustRightInd w:val="0"/>
        <w:ind w:right="-55"/>
        <w:textAlignment w:val="baseline"/>
        <w:rPr>
          <w:bCs/>
          <w:sz w:val="28"/>
          <w:szCs w:val="28"/>
        </w:rPr>
      </w:pPr>
    </w:p>
    <w:p w:rsidR="001878B0" w:rsidRPr="00D830F4" w:rsidRDefault="00674C59" w:rsidP="0013090F">
      <w:pPr>
        <w:shd w:val="clear" w:color="auto" w:fill="FFFFFF"/>
        <w:overflowPunct w:val="0"/>
        <w:autoSpaceDE w:val="0"/>
        <w:autoSpaceDN w:val="0"/>
        <w:adjustRightInd w:val="0"/>
        <w:ind w:right="-55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>Агент</w:t>
      </w:r>
      <w:r w:rsidR="001878B0" w:rsidRPr="001878B0">
        <w:rPr>
          <w:bCs/>
          <w:sz w:val="28"/>
          <w:szCs w:val="28"/>
        </w:rPr>
        <w:t xml:space="preserve"> </w:t>
      </w:r>
      <w:r w:rsidR="001652A7">
        <w:rPr>
          <w:bCs/>
          <w:sz w:val="28"/>
          <w:szCs w:val="28"/>
        </w:rPr>
        <w:t>«</w:t>
      </w:r>
      <w:r w:rsidR="001652A7">
        <w:rPr>
          <w:bCs/>
          <w:sz w:val="28"/>
          <w:szCs w:val="28"/>
        </w:rPr>
        <w:fldChar w:fldCharType="begin"/>
      </w:r>
      <w:r w:rsidR="001652A7">
        <w:rPr>
          <w:bCs/>
          <w:sz w:val="28"/>
          <w:szCs w:val="28"/>
        </w:rPr>
        <w:instrText xml:space="preserve"> MERGEFIELD Псевдоним </w:instrText>
      </w:r>
      <w:r w:rsidR="001652A7">
        <w:rPr>
          <w:bCs/>
          <w:sz w:val="28"/>
          <w:szCs w:val="28"/>
        </w:rPr>
        <w:fldChar w:fldCharType="separate"/>
      </w:r>
      <w:r w:rsidR="00AC3502" w:rsidRPr="0053546D">
        <w:rPr>
          <w:bCs/>
          <w:noProof/>
          <w:sz w:val="28"/>
          <w:szCs w:val="28"/>
        </w:rPr>
        <w:t>Кравцов</w:t>
      </w:r>
      <w:r w:rsidR="001652A7">
        <w:rPr>
          <w:bCs/>
          <w:sz w:val="28"/>
          <w:szCs w:val="28"/>
        </w:rPr>
        <w:fldChar w:fldCharType="end"/>
      </w:r>
      <w:r w:rsidR="00B74D4A">
        <w:rPr>
          <w:bCs/>
          <w:sz w:val="28"/>
          <w:szCs w:val="28"/>
        </w:rPr>
        <w:t>»</w:t>
      </w:r>
    </w:p>
    <w:p w:rsidR="001878B0" w:rsidRPr="00D830F4" w:rsidRDefault="001878B0" w:rsidP="0013090F">
      <w:pPr>
        <w:shd w:val="clear" w:color="auto" w:fill="FFFFFF"/>
        <w:overflowPunct w:val="0"/>
        <w:autoSpaceDE w:val="0"/>
        <w:autoSpaceDN w:val="0"/>
        <w:adjustRightInd w:val="0"/>
        <w:ind w:right="-55"/>
        <w:textAlignment w:val="baseline"/>
        <w:rPr>
          <w:bCs/>
          <w:sz w:val="28"/>
          <w:szCs w:val="28"/>
        </w:rPr>
      </w:pPr>
      <w:r w:rsidRPr="001878B0">
        <w:rPr>
          <w:bCs/>
          <w:sz w:val="28"/>
          <w:szCs w:val="28"/>
        </w:rPr>
        <w:t>личное дело №</w:t>
      </w:r>
      <w:r w:rsidR="007B180D">
        <w:rPr>
          <w:bCs/>
          <w:sz w:val="28"/>
          <w:szCs w:val="28"/>
        </w:rPr>
        <w:t xml:space="preserve"> </w:t>
      </w:r>
      <w:r w:rsidR="001652A7">
        <w:rPr>
          <w:bCs/>
          <w:sz w:val="28"/>
          <w:szCs w:val="28"/>
        </w:rPr>
        <w:fldChar w:fldCharType="begin"/>
      </w:r>
      <w:r w:rsidR="001652A7">
        <w:rPr>
          <w:bCs/>
          <w:sz w:val="28"/>
          <w:szCs w:val="28"/>
        </w:rPr>
        <w:instrText xml:space="preserve"> MERGEFIELD M__дела </w:instrText>
      </w:r>
      <w:r w:rsidR="001652A7">
        <w:rPr>
          <w:bCs/>
          <w:sz w:val="28"/>
          <w:szCs w:val="28"/>
        </w:rPr>
        <w:fldChar w:fldCharType="separate"/>
      </w:r>
      <w:r w:rsidR="00AC3502" w:rsidRPr="0053546D">
        <w:rPr>
          <w:bCs/>
          <w:noProof/>
          <w:sz w:val="28"/>
          <w:szCs w:val="28"/>
        </w:rPr>
        <w:t>5643</w:t>
      </w:r>
      <w:r w:rsidR="001652A7">
        <w:rPr>
          <w:bCs/>
          <w:sz w:val="28"/>
          <w:szCs w:val="28"/>
        </w:rPr>
        <w:fldChar w:fldCharType="end"/>
      </w:r>
    </w:p>
    <w:p w:rsidR="001878B0" w:rsidRDefault="001878B0" w:rsidP="0013090F">
      <w:pPr>
        <w:shd w:val="clear" w:color="auto" w:fill="FFFFFF"/>
        <w:overflowPunct w:val="0"/>
        <w:autoSpaceDE w:val="0"/>
        <w:autoSpaceDN w:val="0"/>
        <w:adjustRightInd w:val="0"/>
        <w:ind w:right="-55"/>
        <w:textAlignment w:val="baseline"/>
        <w:rPr>
          <w:bCs/>
          <w:sz w:val="28"/>
          <w:szCs w:val="28"/>
        </w:rPr>
      </w:pPr>
    </w:p>
    <w:p w:rsidR="00026950" w:rsidRPr="00026950" w:rsidRDefault="00026950" w:rsidP="00A92366">
      <w:pPr>
        <w:shd w:val="clear" w:color="auto" w:fill="FFFFFF"/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026950">
        <w:rPr>
          <w:sz w:val="28"/>
          <w:szCs w:val="28"/>
        </w:rPr>
        <w:t xml:space="preserve">Принял </w:t>
      </w:r>
      <w:r w:rsidR="00A92366">
        <w:rPr>
          <w:sz w:val="28"/>
          <w:szCs w:val="28"/>
        </w:rPr>
        <w:t xml:space="preserve">старший </w:t>
      </w:r>
      <w:r w:rsidRPr="00026950">
        <w:rPr>
          <w:sz w:val="28"/>
          <w:szCs w:val="28"/>
        </w:rPr>
        <w:t>оперуполномоченный 1 направления СЭБ УФСБ России по Республике Крым и городу Севастополю капитан Мингараев А.Я.</w:t>
      </w:r>
      <w:r w:rsidR="001652A7">
        <w:rPr>
          <w:sz w:val="28"/>
          <w:szCs w:val="28"/>
        </w:rPr>
        <w:t xml:space="preserve"> </w:t>
      </w:r>
      <w:r w:rsidR="001652A7">
        <w:rPr>
          <w:sz w:val="28"/>
          <w:szCs w:val="28"/>
        </w:rPr>
        <w:fldChar w:fldCharType="begin"/>
      </w:r>
      <w:r w:rsidR="001652A7">
        <w:rPr>
          <w:sz w:val="28"/>
          <w:szCs w:val="28"/>
        </w:rPr>
        <w:instrText xml:space="preserve"> MERGEFIELD Дата_встречи </w:instrText>
      </w:r>
      <w:r w:rsidR="001652A7" w:rsidRPr="001652A7">
        <w:rPr>
          <w:sz w:val="28"/>
          <w:szCs w:val="28"/>
        </w:rPr>
        <w:instrText>\@ "</w:instrText>
      </w:r>
      <w:r w:rsidR="001652A7">
        <w:rPr>
          <w:sz w:val="28"/>
          <w:szCs w:val="28"/>
          <w:lang w:val="en-US"/>
        </w:rPr>
        <w:instrText>dd</w:instrText>
      </w:r>
      <w:r w:rsidR="001652A7" w:rsidRPr="001652A7">
        <w:rPr>
          <w:sz w:val="28"/>
          <w:szCs w:val="28"/>
        </w:rPr>
        <w:instrText>.</w:instrText>
      </w:r>
      <w:r w:rsidR="001652A7">
        <w:rPr>
          <w:sz w:val="28"/>
          <w:szCs w:val="28"/>
          <w:lang w:val="en-US"/>
        </w:rPr>
        <w:instrText>MM</w:instrText>
      </w:r>
      <w:r w:rsidR="001652A7" w:rsidRPr="001652A7">
        <w:rPr>
          <w:sz w:val="28"/>
          <w:szCs w:val="28"/>
        </w:rPr>
        <w:instrText>.</w:instrText>
      </w:r>
      <w:r w:rsidR="001652A7">
        <w:rPr>
          <w:sz w:val="28"/>
          <w:szCs w:val="28"/>
          <w:lang w:val="en-US"/>
        </w:rPr>
        <w:instrText>yyyy</w:instrText>
      </w:r>
      <w:r w:rsidR="001652A7" w:rsidRPr="001652A7">
        <w:rPr>
          <w:sz w:val="28"/>
          <w:szCs w:val="28"/>
        </w:rPr>
        <w:instrText>"</w:instrText>
      </w:r>
      <w:r w:rsidR="001652A7">
        <w:rPr>
          <w:sz w:val="28"/>
          <w:szCs w:val="28"/>
        </w:rPr>
        <w:fldChar w:fldCharType="separate"/>
      </w:r>
      <w:r w:rsidR="00AC3502">
        <w:rPr>
          <w:noProof/>
          <w:sz w:val="28"/>
          <w:szCs w:val="28"/>
        </w:rPr>
        <w:t>01.01.2024</w:t>
      </w:r>
      <w:r w:rsidR="001652A7">
        <w:rPr>
          <w:sz w:val="28"/>
          <w:szCs w:val="28"/>
        </w:rPr>
        <w:fldChar w:fldCharType="end"/>
      </w:r>
      <w:r w:rsidRPr="00026950">
        <w:rPr>
          <w:sz w:val="28"/>
          <w:szCs w:val="28"/>
        </w:rPr>
        <w:t>, на</w:t>
      </w:r>
      <w:r w:rsidR="001652A7">
        <w:rPr>
          <w:sz w:val="28"/>
          <w:szCs w:val="28"/>
        </w:rPr>
        <w:t xml:space="preserve"> </w:t>
      </w:r>
      <w:r w:rsidR="001652A7">
        <w:rPr>
          <w:sz w:val="28"/>
          <w:szCs w:val="28"/>
        </w:rPr>
        <w:fldChar w:fldCharType="begin"/>
      </w:r>
      <w:r w:rsidR="001652A7">
        <w:rPr>
          <w:sz w:val="28"/>
          <w:szCs w:val="28"/>
        </w:rPr>
        <w:instrText xml:space="preserve"> MERGEFIELD Место_встречи </w:instrText>
      </w:r>
      <w:r w:rsidR="001652A7">
        <w:rPr>
          <w:sz w:val="28"/>
          <w:szCs w:val="28"/>
        </w:rPr>
        <w:fldChar w:fldCharType="separate"/>
      </w:r>
      <w:r w:rsidR="00AC3502" w:rsidRPr="0053546D">
        <w:rPr>
          <w:noProof/>
          <w:sz w:val="28"/>
          <w:szCs w:val="28"/>
        </w:rPr>
        <w:t>ЯП «Цезарь», л.д. № 1529</w:t>
      </w:r>
      <w:r w:rsidR="001652A7">
        <w:rPr>
          <w:sz w:val="28"/>
          <w:szCs w:val="28"/>
        </w:rPr>
        <w:fldChar w:fldCharType="end"/>
      </w:r>
      <w:r w:rsidRPr="00026950">
        <w:rPr>
          <w:sz w:val="28"/>
          <w:szCs w:val="28"/>
        </w:rPr>
        <w:t>.</w:t>
      </w:r>
    </w:p>
    <w:p w:rsidR="00026950" w:rsidRDefault="00A92366" w:rsidP="00A92366">
      <w:pPr>
        <w:shd w:val="clear" w:color="auto" w:fill="FFFFFF"/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Batang"/>
          <w:sz w:val="28"/>
          <w:szCs w:val="28"/>
        </w:rPr>
      </w:pPr>
      <w:r w:rsidRPr="00A92366">
        <w:rPr>
          <w:rFonts w:eastAsia="Batang"/>
          <w:sz w:val="28"/>
          <w:szCs w:val="28"/>
        </w:rPr>
        <w:t xml:space="preserve">Источник </w:t>
      </w:r>
      <w:bookmarkStart w:id="0" w:name="_GoBack"/>
      <w:bookmarkEnd w:id="0"/>
      <w:r w:rsidRPr="00A92366">
        <w:rPr>
          <w:rFonts w:eastAsia="Batang"/>
          <w:sz w:val="28"/>
          <w:szCs w:val="28"/>
        </w:rPr>
        <w:t xml:space="preserve">сообщил следующее. </w:t>
      </w:r>
      <w:r w:rsidR="001652A7">
        <w:rPr>
          <w:rFonts w:eastAsia="Batang"/>
          <w:sz w:val="28"/>
          <w:szCs w:val="28"/>
        </w:rPr>
        <w:fldChar w:fldCharType="begin"/>
      </w:r>
      <w:r w:rsidR="001652A7">
        <w:rPr>
          <w:rFonts w:eastAsia="Batang"/>
          <w:sz w:val="28"/>
          <w:szCs w:val="28"/>
        </w:rPr>
        <w:instrText xml:space="preserve"> MERGEFIELD Текст_сообщения </w:instrText>
      </w:r>
      <w:r w:rsidR="001652A7">
        <w:rPr>
          <w:rFonts w:eastAsia="Batang"/>
          <w:sz w:val="28"/>
          <w:szCs w:val="28"/>
        </w:rPr>
        <w:fldChar w:fldCharType="separate"/>
      </w:r>
      <w:r w:rsidR="00AC3502" w:rsidRPr="0053546D">
        <w:rPr>
          <w:rFonts w:eastAsia="Batang"/>
          <w:noProof/>
          <w:sz w:val="28"/>
          <w:szCs w:val="28"/>
        </w:rPr>
        <w:t>Источником получена информация о военнослужащих ВСУ, награжденных «Крестом боевого братства» (награда вручается лицам, так или иначе связанным с боевыми действиями: бойцам добровольческих батальонов, военным, боевым волонтерам, и военным медикам).ФИО: Якубов Сергей Васильевич / укр. Якубів Сергій Васильович. В/Ч и должность/звание: Старший солдат. Чем и когда награжден: «Крест боевого братства», 20.08.2021. Доп. информация: отсутсвует.</w:t>
      </w:r>
      <w:r w:rsidR="001652A7">
        <w:rPr>
          <w:rFonts w:eastAsia="Batang"/>
          <w:sz w:val="28"/>
          <w:szCs w:val="28"/>
        </w:rPr>
        <w:fldChar w:fldCharType="end"/>
      </w:r>
    </w:p>
    <w:p w:rsidR="00026950" w:rsidRPr="00026950" w:rsidRDefault="00026950" w:rsidP="00A92366">
      <w:pPr>
        <w:shd w:val="clear" w:color="auto" w:fill="FFFFFF"/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Batang"/>
          <w:sz w:val="28"/>
          <w:szCs w:val="28"/>
        </w:rPr>
      </w:pPr>
      <w:r w:rsidRPr="00026950">
        <w:rPr>
          <w:rFonts w:eastAsia="Batang"/>
          <w:sz w:val="28"/>
          <w:szCs w:val="28"/>
          <w:u w:val="single"/>
        </w:rPr>
        <w:t>Справка</w:t>
      </w:r>
      <w:r w:rsidRPr="00026950">
        <w:rPr>
          <w:rFonts w:eastAsia="Batang"/>
          <w:sz w:val="28"/>
          <w:szCs w:val="28"/>
        </w:rPr>
        <w:t>:</w:t>
      </w:r>
    </w:p>
    <w:p w:rsidR="00026950" w:rsidRPr="00026950" w:rsidRDefault="00026950" w:rsidP="00A92366">
      <w:pPr>
        <w:shd w:val="clear" w:color="auto" w:fill="FFFFFF"/>
        <w:ind w:firstLine="709"/>
        <w:jc w:val="both"/>
        <w:rPr>
          <w:rFonts w:eastAsia="Batang"/>
          <w:sz w:val="28"/>
          <w:szCs w:val="28"/>
        </w:rPr>
      </w:pPr>
      <w:r w:rsidRPr="00026950">
        <w:rPr>
          <w:rFonts w:eastAsia="Batang"/>
          <w:sz w:val="28"/>
          <w:szCs w:val="28"/>
        </w:rPr>
        <w:t>Информация соответствует критериям достоверности, своевременности и относимости к компетенции органов ФСБ России, вместе с тем требует дополнительной проверки и уточнений.</w:t>
      </w:r>
    </w:p>
    <w:p w:rsidR="00026950" w:rsidRPr="00026950" w:rsidRDefault="00026950" w:rsidP="00A92366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  <w:u w:val="single"/>
        </w:rPr>
      </w:pPr>
      <w:r w:rsidRPr="00026950">
        <w:rPr>
          <w:sz w:val="28"/>
          <w:szCs w:val="28"/>
          <w:u w:val="single"/>
        </w:rPr>
        <w:t>Задание:</w:t>
      </w:r>
    </w:p>
    <w:p w:rsidR="00A92366" w:rsidRDefault="00A92366" w:rsidP="00A92366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</w:rPr>
      </w:pPr>
      <w:r w:rsidRPr="00A92366">
        <w:rPr>
          <w:sz w:val="28"/>
          <w:szCs w:val="28"/>
        </w:rPr>
        <w:t>1. Получить иную значимую информацию о событиях, связанных со специальной военной операцией России на Украине.</w:t>
      </w:r>
    </w:p>
    <w:p w:rsidR="00026950" w:rsidRPr="00026950" w:rsidRDefault="00026950" w:rsidP="00A92366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  <w:u w:val="single"/>
        </w:rPr>
      </w:pPr>
      <w:r w:rsidRPr="00026950">
        <w:rPr>
          <w:sz w:val="28"/>
          <w:szCs w:val="28"/>
          <w:u w:val="single"/>
        </w:rPr>
        <w:t>Линия поведения и способ выполнения:</w:t>
      </w:r>
    </w:p>
    <w:p w:rsidR="00A92366" w:rsidRDefault="00026950" w:rsidP="00A92366">
      <w:pPr>
        <w:ind w:firstLine="709"/>
        <w:jc w:val="both"/>
        <w:rPr>
          <w:sz w:val="28"/>
          <w:szCs w:val="28"/>
        </w:rPr>
      </w:pPr>
      <w:r w:rsidRPr="00026950">
        <w:rPr>
          <w:sz w:val="28"/>
          <w:szCs w:val="28"/>
        </w:rPr>
        <w:t>Выведыванием в ходе общения со своими контактами</w:t>
      </w:r>
      <w:r w:rsidR="00A92366">
        <w:rPr>
          <w:sz w:val="28"/>
          <w:szCs w:val="28"/>
        </w:rPr>
        <w:t>.</w:t>
      </w:r>
    </w:p>
    <w:p w:rsidR="00026950" w:rsidRPr="00026950" w:rsidRDefault="00026950" w:rsidP="00A92366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  <w:u w:val="single"/>
        </w:rPr>
      </w:pPr>
      <w:r w:rsidRPr="00026950">
        <w:rPr>
          <w:sz w:val="28"/>
          <w:szCs w:val="28"/>
          <w:u w:val="single"/>
        </w:rPr>
        <w:t>Обучение и воспитание:</w:t>
      </w:r>
    </w:p>
    <w:p w:rsidR="00026950" w:rsidRPr="00026950" w:rsidRDefault="00026950" w:rsidP="00A92366">
      <w:pPr>
        <w:ind w:firstLine="709"/>
        <w:jc w:val="both"/>
        <w:rPr>
          <w:sz w:val="28"/>
          <w:szCs w:val="28"/>
        </w:rPr>
      </w:pPr>
      <w:r w:rsidRPr="00026950">
        <w:rPr>
          <w:sz w:val="28"/>
          <w:szCs w:val="28"/>
        </w:rPr>
        <w:t xml:space="preserve">С агентом проведены мероприятия по обучению и воспитанию согласно п. </w:t>
      </w:r>
      <w:r w:rsidR="00A92366">
        <w:rPr>
          <w:sz w:val="28"/>
          <w:szCs w:val="28"/>
        </w:rPr>
        <w:t>______</w:t>
      </w:r>
      <w:r w:rsidRPr="00026950">
        <w:rPr>
          <w:sz w:val="28"/>
          <w:szCs w:val="28"/>
        </w:rPr>
        <w:t xml:space="preserve"> Плана обучения и воспитания.</w:t>
      </w:r>
    </w:p>
    <w:p w:rsidR="00026950" w:rsidRDefault="00026950" w:rsidP="00A92366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  <w:u w:val="single"/>
        </w:rPr>
      </w:pPr>
      <w:r w:rsidRPr="00026950">
        <w:rPr>
          <w:sz w:val="28"/>
          <w:szCs w:val="28"/>
          <w:u w:val="single"/>
        </w:rPr>
        <w:t>Приложение:</w:t>
      </w:r>
    </w:p>
    <w:p w:rsidR="00026950" w:rsidRPr="00026950" w:rsidRDefault="00026950" w:rsidP="00A9236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26950">
        <w:rPr>
          <w:sz w:val="28"/>
          <w:szCs w:val="28"/>
        </w:rPr>
        <w:t>Агентурное</w:t>
      </w:r>
      <w:r w:rsidRPr="00026950">
        <w:rPr>
          <w:rFonts w:eastAsia="Calibri"/>
          <w:sz w:val="28"/>
          <w:szCs w:val="28"/>
          <w:lang w:eastAsia="en-US"/>
        </w:rPr>
        <w:t xml:space="preserve"> сообщение </w:t>
      </w:r>
      <w:r w:rsidR="00674C59">
        <w:rPr>
          <w:rFonts w:eastAsia="Calibri"/>
          <w:sz w:val="28"/>
          <w:szCs w:val="28"/>
          <w:lang w:eastAsia="en-US"/>
        </w:rPr>
        <w:t>агента</w:t>
      </w:r>
      <w:r w:rsidRPr="00026950">
        <w:rPr>
          <w:rFonts w:eastAsia="Calibri"/>
          <w:sz w:val="28"/>
          <w:szCs w:val="28"/>
          <w:lang w:eastAsia="en-US"/>
        </w:rPr>
        <w:t xml:space="preserve"> «</w:t>
      </w:r>
      <w:r w:rsidR="0045003A">
        <w:rPr>
          <w:rFonts w:eastAsia="Calibri"/>
          <w:sz w:val="28"/>
          <w:szCs w:val="28"/>
          <w:lang w:eastAsia="en-US"/>
        </w:rPr>
        <w:fldChar w:fldCharType="begin"/>
      </w:r>
      <w:r w:rsidR="0045003A">
        <w:rPr>
          <w:rFonts w:eastAsia="Calibri"/>
          <w:sz w:val="28"/>
          <w:szCs w:val="28"/>
          <w:lang w:eastAsia="en-US"/>
        </w:rPr>
        <w:instrText xml:space="preserve"> MERGEFIELD Псевдоним </w:instrText>
      </w:r>
      <w:r w:rsidR="0045003A">
        <w:rPr>
          <w:rFonts w:eastAsia="Calibri"/>
          <w:sz w:val="28"/>
          <w:szCs w:val="28"/>
          <w:lang w:eastAsia="en-US"/>
        </w:rPr>
        <w:fldChar w:fldCharType="separate"/>
      </w:r>
      <w:r w:rsidR="00AC3502" w:rsidRPr="0053546D">
        <w:rPr>
          <w:rFonts w:eastAsia="Calibri"/>
          <w:noProof/>
          <w:sz w:val="28"/>
          <w:szCs w:val="28"/>
          <w:lang w:eastAsia="en-US"/>
        </w:rPr>
        <w:t>Кравцов</w:t>
      </w:r>
      <w:r w:rsidR="0045003A">
        <w:rPr>
          <w:rFonts w:eastAsia="Calibri"/>
          <w:sz w:val="28"/>
          <w:szCs w:val="28"/>
          <w:lang w:eastAsia="en-US"/>
        </w:rPr>
        <w:fldChar w:fldCharType="end"/>
      </w:r>
      <w:r w:rsidRPr="00026950">
        <w:rPr>
          <w:rFonts w:eastAsia="Calibri"/>
          <w:sz w:val="28"/>
          <w:szCs w:val="28"/>
          <w:lang w:eastAsia="en-US"/>
        </w:rPr>
        <w:t>» на 1 листе.</w:t>
      </w:r>
    </w:p>
    <w:p w:rsidR="00026950" w:rsidRPr="00026950" w:rsidRDefault="00026950" w:rsidP="00A92366">
      <w:pPr>
        <w:shd w:val="clear" w:color="auto" w:fill="FFFFFF"/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  <w:u w:val="single"/>
        </w:rPr>
      </w:pPr>
      <w:r w:rsidRPr="00026950">
        <w:rPr>
          <w:sz w:val="28"/>
          <w:szCs w:val="28"/>
          <w:u w:val="single"/>
        </w:rPr>
        <w:t>Мероприятия:</w:t>
      </w:r>
    </w:p>
    <w:p w:rsidR="00026950" w:rsidRPr="00026950" w:rsidRDefault="00026950" w:rsidP="00A92366">
      <w:pPr>
        <w:ind w:left="-360" w:right="-55" w:firstLine="1069"/>
        <w:jc w:val="both"/>
        <w:rPr>
          <w:rFonts w:eastAsia="Calibri"/>
          <w:sz w:val="28"/>
          <w:szCs w:val="28"/>
          <w:lang w:eastAsia="en-US"/>
        </w:rPr>
      </w:pPr>
      <w:r w:rsidRPr="00026950">
        <w:rPr>
          <w:rFonts w:eastAsia="Calibri"/>
          <w:sz w:val="28"/>
          <w:szCs w:val="28"/>
          <w:lang w:eastAsia="en-US"/>
        </w:rPr>
        <w:t>1. Информацию учесть в ИАО.</w:t>
      </w:r>
    </w:p>
    <w:p w:rsidR="00026950" w:rsidRPr="00026950" w:rsidRDefault="00026950" w:rsidP="00A92366">
      <w:pPr>
        <w:ind w:left="-360" w:right="-55" w:firstLine="1069"/>
        <w:jc w:val="both"/>
        <w:rPr>
          <w:rFonts w:eastAsia="Calibri"/>
          <w:sz w:val="28"/>
          <w:szCs w:val="28"/>
          <w:lang w:eastAsia="en-US"/>
        </w:rPr>
      </w:pPr>
      <w:r w:rsidRPr="00026950">
        <w:rPr>
          <w:rFonts w:eastAsia="Calibri"/>
          <w:sz w:val="28"/>
          <w:szCs w:val="28"/>
          <w:lang w:eastAsia="en-US"/>
        </w:rPr>
        <w:t>2. Организовать проверку и уточнение указанной информации.</w:t>
      </w:r>
    </w:p>
    <w:p w:rsidR="00026950" w:rsidRPr="00026950" w:rsidRDefault="00026950" w:rsidP="00026950">
      <w:pPr>
        <w:rPr>
          <w:position w:val="2"/>
          <w:sz w:val="28"/>
          <w:szCs w:val="28"/>
        </w:rPr>
      </w:pPr>
    </w:p>
    <w:p w:rsidR="00026950" w:rsidRPr="00E26B90" w:rsidRDefault="00026950" w:rsidP="00026950">
      <w:pPr>
        <w:spacing w:line="360" w:lineRule="auto"/>
        <w:rPr>
          <w:position w:val="2"/>
          <w:sz w:val="28"/>
          <w:szCs w:val="28"/>
        </w:rPr>
      </w:pPr>
    </w:p>
    <w:p w:rsidR="00026950" w:rsidRPr="00026950" w:rsidRDefault="003435D4" w:rsidP="00026950">
      <w:pPr>
        <w:rPr>
          <w:sz w:val="28"/>
          <w:szCs w:val="28"/>
        </w:rPr>
      </w:pPr>
      <w:r>
        <w:rPr>
          <w:sz w:val="28"/>
          <w:szCs w:val="28"/>
        </w:rPr>
        <w:t>Старший о</w:t>
      </w:r>
      <w:r w:rsidR="00026950" w:rsidRPr="00026950">
        <w:rPr>
          <w:sz w:val="28"/>
          <w:szCs w:val="28"/>
        </w:rPr>
        <w:t xml:space="preserve">перуполномоченный 1 направления СЭБ УФСБ России </w:t>
      </w:r>
    </w:p>
    <w:p w:rsidR="00026950" w:rsidRPr="00026950" w:rsidRDefault="00026950" w:rsidP="00026950">
      <w:pPr>
        <w:rPr>
          <w:sz w:val="28"/>
          <w:szCs w:val="28"/>
        </w:rPr>
      </w:pPr>
      <w:r w:rsidRPr="00026950">
        <w:rPr>
          <w:sz w:val="28"/>
          <w:szCs w:val="28"/>
        </w:rPr>
        <w:t>по Республике Крым и городу Севастополю</w:t>
      </w:r>
    </w:p>
    <w:p w:rsidR="00026950" w:rsidRPr="00026950" w:rsidRDefault="00026950" w:rsidP="00026950">
      <w:pPr>
        <w:tabs>
          <w:tab w:val="right" w:pos="9639"/>
        </w:tabs>
        <w:rPr>
          <w:sz w:val="28"/>
          <w:szCs w:val="28"/>
        </w:rPr>
      </w:pPr>
      <w:r w:rsidRPr="00026950">
        <w:rPr>
          <w:sz w:val="28"/>
          <w:szCs w:val="28"/>
        </w:rPr>
        <w:t>капитан</w:t>
      </w:r>
      <w:r w:rsidRPr="00026950">
        <w:rPr>
          <w:sz w:val="28"/>
          <w:szCs w:val="28"/>
        </w:rPr>
        <w:tab/>
        <w:t>А.Я. Мингараев</w:t>
      </w:r>
    </w:p>
    <w:p w:rsidR="00026950" w:rsidRPr="00E26B90" w:rsidRDefault="001652A7" w:rsidP="00026950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Дата_встречи </w:instrText>
      </w:r>
      <w:r w:rsidRPr="001652A7">
        <w:rPr>
          <w:sz w:val="28"/>
          <w:szCs w:val="28"/>
        </w:rPr>
        <w:instrText>\@ "</w:instrText>
      </w:r>
      <w:r>
        <w:rPr>
          <w:sz w:val="28"/>
          <w:szCs w:val="28"/>
          <w:lang w:val="en-US"/>
        </w:rPr>
        <w:instrText>dd</w:instrText>
      </w:r>
      <w:r w:rsidRPr="001652A7">
        <w:rPr>
          <w:sz w:val="28"/>
          <w:szCs w:val="28"/>
        </w:rPr>
        <w:instrText>.</w:instrText>
      </w:r>
      <w:r>
        <w:rPr>
          <w:sz w:val="28"/>
          <w:szCs w:val="28"/>
          <w:lang w:val="en-US"/>
        </w:rPr>
        <w:instrText>MM</w:instrText>
      </w:r>
      <w:r w:rsidRPr="001652A7">
        <w:rPr>
          <w:sz w:val="28"/>
          <w:szCs w:val="28"/>
        </w:rPr>
        <w:instrText>.</w:instrText>
      </w:r>
      <w:r>
        <w:rPr>
          <w:sz w:val="28"/>
          <w:szCs w:val="28"/>
          <w:lang w:val="en-US"/>
        </w:rPr>
        <w:instrText>yyyy</w:instrText>
      </w:r>
      <w:r w:rsidRPr="001652A7">
        <w:rPr>
          <w:sz w:val="28"/>
          <w:szCs w:val="28"/>
        </w:rPr>
        <w:instrText>"</w:instrText>
      </w:r>
      <w:r>
        <w:rPr>
          <w:sz w:val="28"/>
          <w:szCs w:val="28"/>
        </w:rPr>
        <w:fldChar w:fldCharType="separate"/>
      </w:r>
      <w:r w:rsidR="00AC3502">
        <w:rPr>
          <w:noProof/>
          <w:sz w:val="28"/>
          <w:szCs w:val="28"/>
        </w:rPr>
        <w:t>01.01.2024</w:t>
      </w:r>
      <w:r>
        <w:rPr>
          <w:sz w:val="28"/>
          <w:szCs w:val="28"/>
        </w:rPr>
        <w:fldChar w:fldCharType="end"/>
      </w:r>
    </w:p>
    <w:p w:rsidR="001652A7" w:rsidRDefault="001652A7" w:rsidP="00026950">
      <w:pPr>
        <w:rPr>
          <w:sz w:val="28"/>
          <w:szCs w:val="28"/>
        </w:rPr>
      </w:pPr>
    </w:p>
    <w:p w:rsidR="00E26B90" w:rsidRDefault="00E26B90" w:rsidP="00A92366">
      <w:pPr>
        <w:rPr>
          <w:sz w:val="28"/>
          <w:szCs w:val="28"/>
        </w:rPr>
      </w:pPr>
    </w:p>
    <w:p w:rsidR="00FB5FC2" w:rsidRPr="003435D4" w:rsidRDefault="00026950" w:rsidP="00A92366">
      <w:pPr>
        <w:rPr>
          <w:sz w:val="28"/>
          <w:szCs w:val="28"/>
        </w:rPr>
      </w:pPr>
      <w:r w:rsidRPr="00026950">
        <w:rPr>
          <w:sz w:val="28"/>
          <w:szCs w:val="28"/>
        </w:rPr>
        <w:t>Рег. № 171/6/1-</w:t>
      </w:r>
      <w:r w:rsidR="001652A7">
        <w:rPr>
          <w:sz w:val="28"/>
          <w:szCs w:val="28"/>
          <w:lang w:val="en-US"/>
        </w:rPr>
        <w:fldChar w:fldCharType="begin"/>
      </w:r>
      <w:r w:rsidR="001652A7" w:rsidRPr="00E26B90">
        <w:rPr>
          <w:sz w:val="28"/>
          <w:szCs w:val="28"/>
        </w:rPr>
        <w:instrText xml:space="preserve"> </w:instrText>
      </w:r>
      <w:r w:rsidR="001652A7">
        <w:rPr>
          <w:sz w:val="28"/>
          <w:szCs w:val="28"/>
          <w:lang w:val="en-US"/>
        </w:rPr>
        <w:instrText>MERGEFIELD</w:instrText>
      </w:r>
      <w:r w:rsidR="001652A7" w:rsidRPr="00E26B90">
        <w:rPr>
          <w:sz w:val="28"/>
          <w:szCs w:val="28"/>
        </w:rPr>
        <w:instrText xml:space="preserve"> Рег </w:instrText>
      </w:r>
      <w:r w:rsidR="001652A7">
        <w:rPr>
          <w:sz w:val="28"/>
          <w:szCs w:val="28"/>
          <w:lang w:val="en-US"/>
        </w:rPr>
        <w:fldChar w:fldCharType="separate"/>
      </w:r>
      <w:r w:rsidR="00AC3502" w:rsidRPr="001A2783">
        <w:rPr>
          <w:noProof/>
          <w:sz w:val="28"/>
          <w:szCs w:val="28"/>
        </w:rPr>
        <w:t>517</w:t>
      </w:r>
      <w:r w:rsidR="001652A7">
        <w:rPr>
          <w:sz w:val="28"/>
          <w:szCs w:val="28"/>
          <w:lang w:val="en-US"/>
        </w:rPr>
        <w:fldChar w:fldCharType="end"/>
      </w:r>
      <w:r w:rsidRPr="00026950">
        <w:rPr>
          <w:sz w:val="28"/>
          <w:szCs w:val="28"/>
        </w:rPr>
        <w:t xml:space="preserve"> от </w:t>
      </w:r>
      <w:r w:rsidR="001652A7">
        <w:rPr>
          <w:sz w:val="28"/>
          <w:szCs w:val="28"/>
        </w:rPr>
        <w:fldChar w:fldCharType="begin"/>
      </w:r>
      <w:r w:rsidR="001652A7">
        <w:rPr>
          <w:sz w:val="28"/>
          <w:szCs w:val="28"/>
        </w:rPr>
        <w:instrText xml:space="preserve"> MERGEFIELD Дата_встречи </w:instrText>
      </w:r>
      <w:r w:rsidR="001652A7" w:rsidRPr="001652A7">
        <w:rPr>
          <w:sz w:val="28"/>
          <w:szCs w:val="28"/>
        </w:rPr>
        <w:instrText>\@ "</w:instrText>
      </w:r>
      <w:r w:rsidR="001652A7">
        <w:rPr>
          <w:sz w:val="28"/>
          <w:szCs w:val="28"/>
          <w:lang w:val="en-US"/>
        </w:rPr>
        <w:instrText>dd</w:instrText>
      </w:r>
      <w:r w:rsidR="001652A7" w:rsidRPr="001652A7">
        <w:rPr>
          <w:sz w:val="28"/>
          <w:szCs w:val="28"/>
        </w:rPr>
        <w:instrText>.</w:instrText>
      </w:r>
      <w:r w:rsidR="001652A7">
        <w:rPr>
          <w:sz w:val="28"/>
          <w:szCs w:val="28"/>
          <w:lang w:val="en-US"/>
        </w:rPr>
        <w:instrText>MM</w:instrText>
      </w:r>
      <w:r w:rsidR="001652A7" w:rsidRPr="001652A7">
        <w:rPr>
          <w:sz w:val="28"/>
          <w:szCs w:val="28"/>
        </w:rPr>
        <w:instrText>.</w:instrText>
      </w:r>
      <w:r w:rsidR="001652A7">
        <w:rPr>
          <w:sz w:val="28"/>
          <w:szCs w:val="28"/>
          <w:lang w:val="en-US"/>
        </w:rPr>
        <w:instrText>yyyy</w:instrText>
      </w:r>
      <w:r w:rsidR="001652A7" w:rsidRPr="001652A7">
        <w:rPr>
          <w:sz w:val="28"/>
          <w:szCs w:val="28"/>
        </w:rPr>
        <w:instrText>"</w:instrText>
      </w:r>
      <w:r w:rsidR="001652A7">
        <w:rPr>
          <w:sz w:val="28"/>
          <w:szCs w:val="28"/>
        </w:rPr>
        <w:fldChar w:fldCharType="separate"/>
      </w:r>
      <w:r w:rsidR="00AC3502">
        <w:rPr>
          <w:noProof/>
          <w:sz w:val="28"/>
          <w:szCs w:val="28"/>
        </w:rPr>
        <w:t>01.01.2024</w:t>
      </w:r>
      <w:r w:rsidR="001652A7">
        <w:rPr>
          <w:sz w:val="28"/>
          <w:szCs w:val="28"/>
        </w:rPr>
        <w:fldChar w:fldCharType="end"/>
      </w:r>
    </w:p>
    <w:sectPr w:rsidR="00FB5FC2" w:rsidRPr="003435D4" w:rsidSect="005A6D65">
      <w:footerReference w:type="default" r:id="rId8"/>
      <w:pgSz w:w="11907" w:h="16840"/>
      <w:pgMar w:top="1134" w:right="567" w:bottom="1134" w:left="1701" w:header="45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86E" w:rsidRDefault="0089786E" w:rsidP="00A92366">
      <w:r>
        <w:separator/>
      </w:r>
    </w:p>
  </w:endnote>
  <w:endnote w:type="continuationSeparator" w:id="0">
    <w:p w:rsidR="0089786E" w:rsidRDefault="0089786E" w:rsidP="00A9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86E" w:rsidRPr="001652A7" w:rsidRDefault="0089786E">
    <w:pPr>
      <w:pStyle w:val="a7"/>
      <w:rPr>
        <w:sz w:val="20"/>
        <w:szCs w:val="20"/>
        <w:lang w:val="en-US"/>
      </w:rPr>
    </w:pPr>
    <w:r w:rsidRPr="00A92366">
      <w:rPr>
        <w:sz w:val="20"/>
        <w:szCs w:val="20"/>
      </w:rPr>
      <w:t xml:space="preserve">№ </w:t>
    </w:r>
    <w:r>
      <w:rPr>
        <w:sz w:val="20"/>
        <w:szCs w:val="20"/>
      </w:rPr>
      <w:t>171/6/1/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MERGEFIELD Рег </w:instrText>
    </w:r>
    <w:r>
      <w:rPr>
        <w:sz w:val="20"/>
        <w:szCs w:val="20"/>
      </w:rPr>
      <w:fldChar w:fldCharType="separate"/>
    </w:r>
    <w:r w:rsidR="00AC3502" w:rsidRPr="0053546D">
      <w:rPr>
        <w:noProof/>
        <w:sz w:val="20"/>
        <w:szCs w:val="20"/>
      </w:rPr>
      <w:t>517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86E" w:rsidRDefault="0089786E" w:rsidP="00A92366">
      <w:r>
        <w:separator/>
      </w:r>
    </w:p>
  </w:footnote>
  <w:footnote w:type="continuationSeparator" w:id="0">
    <w:p w:rsidR="0089786E" w:rsidRDefault="0089786E" w:rsidP="00A9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D2019"/>
    <w:multiLevelType w:val="hybridMultilevel"/>
    <w:tmpl w:val="42C270B6"/>
    <w:lvl w:ilvl="0" w:tplc="F94EDB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D743D3E"/>
    <w:multiLevelType w:val="hybridMultilevel"/>
    <w:tmpl w:val="84B8190E"/>
    <w:lvl w:ilvl="0" w:tplc="86DC2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962952519"/>
  </wne:recipientData>
  <wne:recipientData>
    <wne:active wne:val="1"/>
    <wne:hash wne:val="1006326611"/>
  </wne:recipientData>
  <wne:recipientData>
    <wne:active wne:val="1"/>
    <wne:hash wne:val="-767991645"/>
  </wne:recipientData>
  <wne:recipientData>
    <wne:active wne:val="1"/>
    <wne:hash wne:val="-1239048417"/>
  </wne:recipientData>
  <wne:recipientData>
    <wne:active wne:val="1"/>
    <wne:hash wne:val="27135756"/>
  </wne:recipientData>
  <wne:recipientData>
    <wne:active wne:val="1"/>
    <wne:hash wne:val="329721379"/>
  </wne:recipientData>
  <wne:recipientData>
    <wne:active wne:val="1"/>
    <wne:hash wne:val="-1206845117"/>
  </wne:recipientData>
  <wne:recipientData>
    <wne:active wne:val="1"/>
    <wne:hash wne:val="-35828545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E:\02.Исток\01.Исток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АА рабоч$'`  WHERE `Печать` = '09.01.2024'"/>
    <w:viewMergedData/>
    <w:odso>
      <w:udl w:val="Provider=Microsoft.ACE.OLEDB.12.0;User ID=Admin;Data Source=F:\02.Исток\01.Исток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АА рабоч$'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Псевдоним"/>
        <w:mappedName w:val="Псевдоним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5"/>
    <w:rsid w:val="000030E2"/>
    <w:rsid w:val="00004020"/>
    <w:rsid w:val="00004650"/>
    <w:rsid w:val="00010189"/>
    <w:rsid w:val="000152E6"/>
    <w:rsid w:val="000173A7"/>
    <w:rsid w:val="0002030C"/>
    <w:rsid w:val="00022524"/>
    <w:rsid w:val="00023183"/>
    <w:rsid w:val="00024058"/>
    <w:rsid w:val="00024133"/>
    <w:rsid w:val="00024D35"/>
    <w:rsid w:val="00026950"/>
    <w:rsid w:val="00027637"/>
    <w:rsid w:val="00031AB9"/>
    <w:rsid w:val="00033FEB"/>
    <w:rsid w:val="00055E92"/>
    <w:rsid w:val="000619F4"/>
    <w:rsid w:val="00061D23"/>
    <w:rsid w:val="00073B99"/>
    <w:rsid w:val="000754AE"/>
    <w:rsid w:val="000925CC"/>
    <w:rsid w:val="00097814"/>
    <w:rsid w:val="000B5A5F"/>
    <w:rsid w:val="000D3E7B"/>
    <w:rsid w:val="000D579C"/>
    <w:rsid w:val="000D594B"/>
    <w:rsid w:val="000E7E54"/>
    <w:rsid w:val="000F2AC0"/>
    <w:rsid w:val="00101FFE"/>
    <w:rsid w:val="001023B4"/>
    <w:rsid w:val="001142A7"/>
    <w:rsid w:val="00121760"/>
    <w:rsid w:val="001229A5"/>
    <w:rsid w:val="0013090F"/>
    <w:rsid w:val="00132F3D"/>
    <w:rsid w:val="00134180"/>
    <w:rsid w:val="00134B31"/>
    <w:rsid w:val="001652A7"/>
    <w:rsid w:val="00173A87"/>
    <w:rsid w:val="00175882"/>
    <w:rsid w:val="00180DB4"/>
    <w:rsid w:val="001854B2"/>
    <w:rsid w:val="001867AA"/>
    <w:rsid w:val="001878B0"/>
    <w:rsid w:val="001A2783"/>
    <w:rsid w:val="001B0659"/>
    <w:rsid w:val="001B23C5"/>
    <w:rsid w:val="001C2575"/>
    <w:rsid w:val="001D7EE0"/>
    <w:rsid w:val="00201EE9"/>
    <w:rsid w:val="00202906"/>
    <w:rsid w:val="002108B5"/>
    <w:rsid w:val="00217B25"/>
    <w:rsid w:val="0022242F"/>
    <w:rsid w:val="002275F8"/>
    <w:rsid w:val="00230350"/>
    <w:rsid w:val="002345A4"/>
    <w:rsid w:val="002348FE"/>
    <w:rsid w:val="00235C54"/>
    <w:rsid w:val="0024123D"/>
    <w:rsid w:val="00241512"/>
    <w:rsid w:val="00245F88"/>
    <w:rsid w:val="00254055"/>
    <w:rsid w:val="002848D5"/>
    <w:rsid w:val="00286450"/>
    <w:rsid w:val="00291AE1"/>
    <w:rsid w:val="00292B51"/>
    <w:rsid w:val="00297BCE"/>
    <w:rsid w:val="002A09D9"/>
    <w:rsid w:val="002A0BE6"/>
    <w:rsid w:val="002C108D"/>
    <w:rsid w:val="002C1AF8"/>
    <w:rsid w:val="002E087F"/>
    <w:rsid w:val="002E15F3"/>
    <w:rsid w:val="002F30FA"/>
    <w:rsid w:val="002F57F4"/>
    <w:rsid w:val="003022EB"/>
    <w:rsid w:val="00307C0F"/>
    <w:rsid w:val="00317822"/>
    <w:rsid w:val="003266E2"/>
    <w:rsid w:val="003266F5"/>
    <w:rsid w:val="00327670"/>
    <w:rsid w:val="003435D4"/>
    <w:rsid w:val="00353B37"/>
    <w:rsid w:val="00364459"/>
    <w:rsid w:val="00370D64"/>
    <w:rsid w:val="00372378"/>
    <w:rsid w:val="003741E5"/>
    <w:rsid w:val="00376D41"/>
    <w:rsid w:val="0038477B"/>
    <w:rsid w:val="0038501F"/>
    <w:rsid w:val="003876A2"/>
    <w:rsid w:val="0039165D"/>
    <w:rsid w:val="00391DBD"/>
    <w:rsid w:val="00392975"/>
    <w:rsid w:val="00395D25"/>
    <w:rsid w:val="003961B8"/>
    <w:rsid w:val="003B6DA2"/>
    <w:rsid w:val="003E33A3"/>
    <w:rsid w:val="003F73E3"/>
    <w:rsid w:val="003F763E"/>
    <w:rsid w:val="00401968"/>
    <w:rsid w:val="004129AB"/>
    <w:rsid w:val="00416A54"/>
    <w:rsid w:val="004201DF"/>
    <w:rsid w:val="00436F0B"/>
    <w:rsid w:val="0045003A"/>
    <w:rsid w:val="00457DBD"/>
    <w:rsid w:val="004747A4"/>
    <w:rsid w:val="004747B4"/>
    <w:rsid w:val="00475806"/>
    <w:rsid w:val="004778A7"/>
    <w:rsid w:val="004A742F"/>
    <w:rsid w:val="004B16F7"/>
    <w:rsid w:val="004D1E68"/>
    <w:rsid w:val="004D60D4"/>
    <w:rsid w:val="004E1664"/>
    <w:rsid w:val="004E26FE"/>
    <w:rsid w:val="004E2864"/>
    <w:rsid w:val="004E4B22"/>
    <w:rsid w:val="004F17E9"/>
    <w:rsid w:val="004F2D8C"/>
    <w:rsid w:val="004F556D"/>
    <w:rsid w:val="0050286F"/>
    <w:rsid w:val="00510A9B"/>
    <w:rsid w:val="00536A5E"/>
    <w:rsid w:val="005420BB"/>
    <w:rsid w:val="005551DF"/>
    <w:rsid w:val="0058351D"/>
    <w:rsid w:val="005A0643"/>
    <w:rsid w:val="005A3463"/>
    <w:rsid w:val="005A501C"/>
    <w:rsid w:val="005A6D65"/>
    <w:rsid w:val="005B0103"/>
    <w:rsid w:val="005B6035"/>
    <w:rsid w:val="005B6FE3"/>
    <w:rsid w:val="005C1B81"/>
    <w:rsid w:val="005D7642"/>
    <w:rsid w:val="005E0463"/>
    <w:rsid w:val="005F65BC"/>
    <w:rsid w:val="00612066"/>
    <w:rsid w:val="0061618A"/>
    <w:rsid w:val="00630B02"/>
    <w:rsid w:val="00652A06"/>
    <w:rsid w:val="00660100"/>
    <w:rsid w:val="00660D27"/>
    <w:rsid w:val="0066782E"/>
    <w:rsid w:val="00670485"/>
    <w:rsid w:val="00674C59"/>
    <w:rsid w:val="006817D5"/>
    <w:rsid w:val="006827BB"/>
    <w:rsid w:val="00695C5B"/>
    <w:rsid w:val="006A022C"/>
    <w:rsid w:val="006A13BE"/>
    <w:rsid w:val="006A4277"/>
    <w:rsid w:val="006B30BF"/>
    <w:rsid w:val="006B7048"/>
    <w:rsid w:val="006C24F5"/>
    <w:rsid w:val="006C7D8B"/>
    <w:rsid w:val="006D4717"/>
    <w:rsid w:val="006E2F1E"/>
    <w:rsid w:val="006F1A51"/>
    <w:rsid w:val="006F480D"/>
    <w:rsid w:val="006F5D80"/>
    <w:rsid w:val="007018B8"/>
    <w:rsid w:val="007027A0"/>
    <w:rsid w:val="00711018"/>
    <w:rsid w:val="007257DA"/>
    <w:rsid w:val="007332A8"/>
    <w:rsid w:val="0073440F"/>
    <w:rsid w:val="007350DA"/>
    <w:rsid w:val="0074502A"/>
    <w:rsid w:val="00761ABC"/>
    <w:rsid w:val="00771505"/>
    <w:rsid w:val="0078141E"/>
    <w:rsid w:val="00790274"/>
    <w:rsid w:val="007919B7"/>
    <w:rsid w:val="00795C17"/>
    <w:rsid w:val="007A1C68"/>
    <w:rsid w:val="007B1378"/>
    <w:rsid w:val="007B180D"/>
    <w:rsid w:val="007C275F"/>
    <w:rsid w:val="007D0040"/>
    <w:rsid w:val="007D634E"/>
    <w:rsid w:val="007E448B"/>
    <w:rsid w:val="007E67EC"/>
    <w:rsid w:val="007E777D"/>
    <w:rsid w:val="00813C09"/>
    <w:rsid w:val="00817697"/>
    <w:rsid w:val="008211D6"/>
    <w:rsid w:val="00823793"/>
    <w:rsid w:val="0083054D"/>
    <w:rsid w:val="00830F95"/>
    <w:rsid w:val="008376C3"/>
    <w:rsid w:val="008410B1"/>
    <w:rsid w:val="008479AF"/>
    <w:rsid w:val="00853BD5"/>
    <w:rsid w:val="00854B6F"/>
    <w:rsid w:val="0085745B"/>
    <w:rsid w:val="00867FC7"/>
    <w:rsid w:val="008700B6"/>
    <w:rsid w:val="00883A10"/>
    <w:rsid w:val="00890F03"/>
    <w:rsid w:val="00892783"/>
    <w:rsid w:val="0089786E"/>
    <w:rsid w:val="0089798D"/>
    <w:rsid w:val="008B0FD2"/>
    <w:rsid w:val="008B2629"/>
    <w:rsid w:val="008C5075"/>
    <w:rsid w:val="008D5E34"/>
    <w:rsid w:val="008E4073"/>
    <w:rsid w:val="008E724B"/>
    <w:rsid w:val="008E7C27"/>
    <w:rsid w:val="008F319C"/>
    <w:rsid w:val="00914D03"/>
    <w:rsid w:val="0091720B"/>
    <w:rsid w:val="0093243E"/>
    <w:rsid w:val="00940807"/>
    <w:rsid w:val="0095533B"/>
    <w:rsid w:val="009632D8"/>
    <w:rsid w:val="009763D4"/>
    <w:rsid w:val="00986C2A"/>
    <w:rsid w:val="00996E38"/>
    <w:rsid w:val="009A3E07"/>
    <w:rsid w:val="009B137E"/>
    <w:rsid w:val="009B20E0"/>
    <w:rsid w:val="009C5A1A"/>
    <w:rsid w:val="009C5C91"/>
    <w:rsid w:val="009E6780"/>
    <w:rsid w:val="009F34FA"/>
    <w:rsid w:val="009F754F"/>
    <w:rsid w:val="00A17E58"/>
    <w:rsid w:val="00A30888"/>
    <w:rsid w:val="00A31FE7"/>
    <w:rsid w:val="00A32983"/>
    <w:rsid w:val="00A33624"/>
    <w:rsid w:val="00A360BB"/>
    <w:rsid w:val="00A84319"/>
    <w:rsid w:val="00A8496F"/>
    <w:rsid w:val="00A85EE5"/>
    <w:rsid w:val="00A92366"/>
    <w:rsid w:val="00A96D08"/>
    <w:rsid w:val="00AA0F5E"/>
    <w:rsid w:val="00AA1F63"/>
    <w:rsid w:val="00AA2AE4"/>
    <w:rsid w:val="00AA37DD"/>
    <w:rsid w:val="00AA4EB9"/>
    <w:rsid w:val="00AA62DA"/>
    <w:rsid w:val="00AB2290"/>
    <w:rsid w:val="00AC1A80"/>
    <w:rsid w:val="00AC3502"/>
    <w:rsid w:val="00AC7882"/>
    <w:rsid w:val="00AD1B72"/>
    <w:rsid w:val="00AD2F42"/>
    <w:rsid w:val="00AD6A31"/>
    <w:rsid w:val="00AE4EA0"/>
    <w:rsid w:val="00AF2619"/>
    <w:rsid w:val="00AF55D9"/>
    <w:rsid w:val="00B20650"/>
    <w:rsid w:val="00B257CB"/>
    <w:rsid w:val="00B2669C"/>
    <w:rsid w:val="00B30DB6"/>
    <w:rsid w:val="00B51C6C"/>
    <w:rsid w:val="00B57B03"/>
    <w:rsid w:val="00B72343"/>
    <w:rsid w:val="00B74D4A"/>
    <w:rsid w:val="00B76E61"/>
    <w:rsid w:val="00B77F87"/>
    <w:rsid w:val="00B909FF"/>
    <w:rsid w:val="00B959C4"/>
    <w:rsid w:val="00BC3646"/>
    <w:rsid w:val="00BD1052"/>
    <w:rsid w:val="00BE015C"/>
    <w:rsid w:val="00BE208F"/>
    <w:rsid w:val="00C02A49"/>
    <w:rsid w:val="00C052E6"/>
    <w:rsid w:val="00C06E91"/>
    <w:rsid w:val="00C108D1"/>
    <w:rsid w:val="00C15EA8"/>
    <w:rsid w:val="00C476DE"/>
    <w:rsid w:val="00C617D9"/>
    <w:rsid w:val="00C66BC5"/>
    <w:rsid w:val="00C67E14"/>
    <w:rsid w:val="00C75AB7"/>
    <w:rsid w:val="00C81A6A"/>
    <w:rsid w:val="00C81EF0"/>
    <w:rsid w:val="00C97456"/>
    <w:rsid w:val="00CB7232"/>
    <w:rsid w:val="00CC27D2"/>
    <w:rsid w:val="00CC6A31"/>
    <w:rsid w:val="00CF1657"/>
    <w:rsid w:val="00D17CE1"/>
    <w:rsid w:val="00D215E4"/>
    <w:rsid w:val="00D23C02"/>
    <w:rsid w:val="00D379A7"/>
    <w:rsid w:val="00D42CB9"/>
    <w:rsid w:val="00D4727D"/>
    <w:rsid w:val="00D5097C"/>
    <w:rsid w:val="00D57F13"/>
    <w:rsid w:val="00D63566"/>
    <w:rsid w:val="00D6374F"/>
    <w:rsid w:val="00D830F4"/>
    <w:rsid w:val="00D9182F"/>
    <w:rsid w:val="00D94219"/>
    <w:rsid w:val="00DA6884"/>
    <w:rsid w:val="00DB6554"/>
    <w:rsid w:val="00DC5255"/>
    <w:rsid w:val="00DC7A24"/>
    <w:rsid w:val="00DC7F32"/>
    <w:rsid w:val="00DD370B"/>
    <w:rsid w:val="00DD7245"/>
    <w:rsid w:val="00DE2AC8"/>
    <w:rsid w:val="00DE3AA8"/>
    <w:rsid w:val="00DE43C9"/>
    <w:rsid w:val="00DF481F"/>
    <w:rsid w:val="00DF7476"/>
    <w:rsid w:val="00E03167"/>
    <w:rsid w:val="00E11BB1"/>
    <w:rsid w:val="00E26B90"/>
    <w:rsid w:val="00E27792"/>
    <w:rsid w:val="00E336AF"/>
    <w:rsid w:val="00E366CE"/>
    <w:rsid w:val="00E40101"/>
    <w:rsid w:val="00E42E84"/>
    <w:rsid w:val="00E46410"/>
    <w:rsid w:val="00E5019B"/>
    <w:rsid w:val="00E6018F"/>
    <w:rsid w:val="00E62D90"/>
    <w:rsid w:val="00E80EFE"/>
    <w:rsid w:val="00E9075B"/>
    <w:rsid w:val="00E939A5"/>
    <w:rsid w:val="00E9430B"/>
    <w:rsid w:val="00EB09AC"/>
    <w:rsid w:val="00EB0CA6"/>
    <w:rsid w:val="00EB55DB"/>
    <w:rsid w:val="00EC4E3B"/>
    <w:rsid w:val="00ED1B37"/>
    <w:rsid w:val="00ED2041"/>
    <w:rsid w:val="00ED4A08"/>
    <w:rsid w:val="00EE5242"/>
    <w:rsid w:val="00EE72F3"/>
    <w:rsid w:val="00EF49F4"/>
    <w:rsid w:val="00F02612"/>
    <w:rsid w:val="00F04275"/>
    <w:rsid w:val="00F33A08"/>
    <w:rsid w:val="00F41124"/>
    <w:rsid w:val="00F5269F"/>
    <w:rsid w:val="00F55A46"/>
    <w:rsid w:val="00F72802"/>
    <w:rsid w:val="00F9059A"/>
    <w:rsid w:val="00F94971"/>
    <w:rsid w:val="00F97E7E"/>
    <w:rsid w:val="00FA48D3"/>
    <w:rsid w:val="00FB2DF9"/>
    <w:rsid w:val="00FB5FC2"/>
    <w:rsid w:val="00FD061D"/>
    <w:rsid w:val="00FD363D"/>
    <w:rsid w:val="00FD6AA4"/>
    <w:rsid w:val="00FE1944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21F09"/>
  <w15:docId w15:val="{1546D7F2-CF10-43A1-BEBA-41AEA780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5D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101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E40101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923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92366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923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9236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02.&#1048;&#1089;&#1090;&#1086;&#1082;\01.&#1048;&#1089;&#1090;&#1086;&#1082;.xlsm" TargetMode="External"/><Relationship Id="rId1" Type="http://schemas.openxmlformats.org/officeDocument/2006/relationships/attachedTemplate" Target="file:///E:\02.&#1048;&#1089;&#1090;&#1086;&#1082;\00.&#1064;&#1072;&#1073;&#1083;&#1086;&#1085;%20&#1040;&#105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88E14-2A08-4847-A443-1B8401EC9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00.Шаблон АС</Template>
  <TotalTime>58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АЮ-1</vt:lpstr>
    </vt:vector>
  </TitlesOfParts>
  <Company>Microsoft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АЮ-1</dc:title>
  <dc:creator>Мингараев</dc:creator>
  <cp:lastModifiedBy>art-m</cp:lastModifiedBy>
  <cp:revision>11</cp:revision>
  <cp:lastPrinted>2024-01-09T13:21:00Z</cp:lastPrinted>
  <dcterms:created xsi:type="dcterms:W3CDTF">2023-01-10T14:12:00Z</dcterms:created>
  <dcterms:modified xsi:type="dcterms:W3CDTF">2024-01-19T13:52:00Z</dcterms:modified>
</cp:coreProperties>
</file>
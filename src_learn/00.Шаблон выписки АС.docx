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4AA3" w:rsidTr="00624AA3">
        <w:tc>
          <w:tcPr>
            <w:tcW w:w="3651" w:type="dxa"/>
            <w:tcBorders>
              <w:bottom w:val="single" w:sz="4" w:space="0" w:color="auto"/>
            </w:tcBorders>
          </w:tcPr>
          <w:p w:rsidR="00624AA3" w:rsidRPr="00624AA3" w:rsidRDefault="00624AA3" w:rsidP="00624AA3">
            <w:pPr>
              <w:shd w:val="clear" w:color="auto" w:fill="FFFFFF"/>
              <w:overflowPunct w:val="0"/>
              <w:autoSpaceDE w:val="0"/>
              <w:autoSpaceDN w:val="0"/>
              <w:adjustRightInd w:val="0"/>
              <w:ind w:left="33"/>
              <w:jc w:val="center"/>
              <w:textAlignment w:val="baseline"/>
              <w:rPr>
                <w:sz w:val="28"/>
              </w:rPr>
            </w:pPr>
            <w:r w:rsidRPr="00624AA3">
              <w:rPr>
                <w:sz w:val="28"/>
              </w:rPr>
              <w:t>Секретно</w:t>
            </w:r>
          </w:p>
        </w:tc>
      </w:tr>
      <w:tr w:rsidR="00624AA3" w:rsidTr="00624AA3">
        <w:tc>
          <w:tcPr>
            <w:tcW w:w="3651" w:type="dxa"/>
            <w:tcBorders>
              <w:top w:val="single" w:sz="4" w:space="0" w:color="auto"/>
            </w:tcBorders>
          </w:tcPr>
          <w:p w:rsidR="00624AA3" w:rsidRPr="00624AA3" w:rsidRDefault="00624AA3" w:rsidP="00624AA3">
            <w:pPr>
              <w:ind w:left="-57"/>
              <w:jc w:val="right"/>
              <w:rPr>
                <w:sz w:val="20"/>
                <w:szCs w:val="20"/>
              </w:rPr>
            </w:pPr>
            <w:r w:rsidRPr="00026950">
              <w:rPr>
                <w:sz w:val="20"/>
                <w:szCs w:val="20"/>
              </w:rPr>
              <w:t>(п.3.4 Перечня – приказ № 0120- 2015 г.)</w:t>
            </w:r>
          </w:p>
        </w:tc>
      </w:tr>
    </w:tbl>
    <w:p w:rsidR="00026950" w:rsidRPr="00026950" w:rsidRDefault="00026950" w:rsidP="00026950">
      <w:pPr>
        <w:jc w:val="right"/>
        <w:rPr>
          <w:sz w:val="28"/>
        </w:rPr>
      </w:pPr>
      <w:r w:rsidRPr="00026950">
        <w:rPr>
          <w:sz w:val="28"/>
        </w:rPr>
        <w:t>Экз. № 1</w:t>
      </w:r>
    </w:p>
    <w:p w:rsidR="00026950" w:rsidRPr="00026950" w:rsidRDefault="00026950" w:rsidP="00026950">
      <w:pPr>
        <w:ind w:left="7638"/>
        <w:jc w:val="both"/>
        <w:rPr>
          <w:sz w:val="28"/>
          <w:szCs w:val="28"/>
        </w:rPr>
      </w:pPr>
    </w:p>
    <w:p w:rsidR="00026950" w:rsidRPr="00026950" w:rsidRDefault="00026950" w:rsidP="00026950">
      <w:pPr>
        <w:shd w:val="clear" w:color="auto" w:fill="FFFFFF"/>
        <w:overflowPunct w:val="0"/>
        <w:autoSpaceDE w:val="0"/>
        <w:autoSpaceDN w:val="0"/>
        <w:adjustRightInd w:val="0"/>
        <w:spacing w:line="0" w:lineRule="atLeast"/>
        <w:ind w:right="-55"/>
        <w:jc w:val="center"/>
        <w:textAlignment w:val="baseline"/>
        <w:rPr>
          <w:bCs/>
          <w:sz w:val="28"/>
          <w:szCs w:val="28"/>
        </w:rPr>
      </w:pPr>
      <w:r w:rsidRPr="00026950">
        <w:rPr>
          <w:bCs/>
          <w:sz w:val="28"/>
          <w:szCs w:val="28"/>
        </w:rPr>
        <w:t>ВЫПИСКА ИЗ АГЕНТУРНОГО СООБЩЕНИЯ</w:t>
      </w:r>
    </w:p>
    <w:p w:rsidR="003435D4" w:rsidRPr="008700B6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</w:p>
    <w:p w:rsidR="003435D4" w:rsidRPr="00D830F4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  <w:r w:rsidRPr="001878B0">
        <w:rPr>
          <w:bCs/>
          <w:sz w:val="28"/>
          <w:szCs w:val="28"/>
        </w:rPr>
        <w:t xml:space="preserve">Агента </w:t>
      </w:r>
      <w:r w:rsidR="00B74D4A" w:rsidRPr="00B74D4A">
        <w:rPr>
          <w:bCs/>
          <w:sz w:val="28"/>
          <w:szCs w:val="28"/>
        </w:rPr>
        <w:t>«{Псевдоним}»</w:t>
      </w:r>
    </w:p>
    <w:p w:rsidR="003435D4" w:rsidRPr="00D830F4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  <w:r w:rsidRPr="001878B0">
        <w:rPr>
          <w:bCs/>
          <w:sz w:val="28"/>
          <w:szCs w:val="28"/>
        </w:rPr>
        <w:t>личное дело №</w:t>
      </w:r>
      <w:r>
        <w:rPr>
          <w:bCs/>
          <w:sz w:val="28"/>
          <w:szCs w:val="28"/>
        </w:rPr>
        <w:t xml:space="preserve"> </w:t>
      </w:r>
      <w:r w:rsidRPr="00D830F4">
        <w:rPr>
          <w:bCs/>
          <w:sz w:val="28"/>
          <w:szCs w:val="28"/>
        </w:rPr>
        <w:t>{</w:t>
      </w:r>
      <w:r>
        <w:rPr>
          <w:bCs/>
          <w:sz w:val="28"/>
          <w:szCs w:val="28"/>
        </w:rPr>
        <w:t>№ дела</w:t>
      </w:r>
      <w:r w:rsidRPr="00D830F4">
        <w:rPr>
          <w:bCs/>
          <w:sz w:val="28"/>
          <w:szCs w:val="28"/>
        </w:rPr>
        <w:t>}</w:t>
      </w:r>
    </w:p>
    <w:p w:rsidR="003435D4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ind w:right="-55"/>
        <w:textAlignment w:val="baseline"/>
        <w:rPr>
          <w:bCs/>
          <w:sz w:val="28"/>
          <w:szCs w:val="28"/>
        </w:rPr>
      </w:pPr>
    </w:p>
    <w:p w:rsidR="003435D4" w:rsidRPr="00026950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026950">
        <w:rPr>
          <w:sz w:val="28"/>
          <w:szCs w:val="28"/>
        </w:rPr>
        <w:t xml:space="preserve">Принял </w:t>
      </w:r>
      <w:r w:rsidR="00F92E90">
        <w:rPr>
          <w:sz w:val="28"/>
          <w:szCs w:val="28"/>
        </w:rPr>
        <w:t xml:space="preserve">старший </w:t>
      </w:r>
      <w:r w:rsidRPr="00026950">
        <w:rPr>
          <w:sz w:val="28"/>
          <w:szCs w:val="28"/>
        </w:rPr>
        <w:t>оперуполномоченный 1 направления СЭБ УФСБ России по Республике Крым и городу Севастополю капитан Мингараев А.Я. {</w:t>
      </w:r>
      <w:r>
        <w:rPr>
          <w:sz w:val="28"/>
          <w:szCs w:val="28"/>
        </w:rPr>
        <w:t>Дата встречи</w:t>
      </w:r>
      <w:r w:rsidRPr="00026950">
        <w:rPr>
          <w:sz w:val="28"/>
          <w:szCs w:val="28"/>
        </w:rPr>
        <w:t>}, на {</w:t>
      </w:r>
      <w:r>
        <w:rPr>
          <w:sz w:val="28"/>
          <w:szCs w:val="28"/>
        </w:rPr>
        <w:t>Место встречи</w:t>
      </w:r>
      <w:r w:rsidRPr="00026950">
        <w:rPr>
          <w:sz w:val="28"/>
          <w:szCs w:val="28"/>
        </w:rPr>
        <w:t>}.</w:t>
      </w:r>
    </w:p>
    <w:p w:rsidR="003435D4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eastAsia="Batang"/>
          <w:sz w:val="28"/>
          <w:szCs w:val="28"/>
        </w:rPr>
      </w:pPr>
      <w:r w:rsidRPr="00026950">
        <w:rPr>
          <w:rFonts w:eastAsia="Batang"/>
          <w:sz w:val="28"/>
          <w:szCs w:val="28"/>
        </w:rPr>
        <w:t>{</w:t>
      </w:r>
      <w:r>
        <w:rPr>
          <w:rFonts w:eastAsia="Batang"/>
          <w:sz w:val="28"/>
          <w:szCs w:val="28"/>
        </w:rPr>
        <w:t>Текст сообщения</w:t>
      </w:r>
      <w:r w:rsidRPr="00026950">
        <w:rPr>
          <w:rFonts w:eastAsia="Batang"/>
          <w:sz w:val="28"/>
          <w:szCs w:val="28"/>
        </w:rPr>
        <w:t>}</w:t>
      </w:r>
    </w:p>
    <w:p w:rsidR="003435D4" w:rsidRPr="00026950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eastAsia="Batang"/>
          <w:sz w:val="28"/>
          <w:szCs w:val="28"/>
        </w:rPr>
      </w:pPr>
      <w:r w:rsidRPr="00026950">
        <w:rPr>
          <w:rFonts w:eastAsia="Batang"/>
          <w:sz w:val="28"/>
          <w:szCs w:val="28"/>
          <w:u w:val="single"/>
        </w:rPr>
        <w:t>Справка</w:t>
      </w:r>
      <w:r w:rsidRPr="00026950">
        <w:rPr>
          <w:rFonts w:eastAsia="Batang"/>
          <w:sz w:val="28"/>
          <w:szCs w:val="28"/>
        </w:rPr>
        <w:t>:</w:t>
      </w:r>
    </w:p>
    <w:p w:rsidR="003435D4" w:rsidRPr="00E62D90" w:rsidRDefault="00D036E2" w:rsidP="003435D4">
      <w:pPr>
        <w:shd w:val="clear" w:color="auto" w:fill="FFFFFF"/>
        <w:spacing w:line="360" w:lineRule="auto"/>
        <w:ind w:firstLine="709"/>
        <w:jc w:val="both"/>
        <w:rPr>
          <w:rFonts w:eastAsia="Batang"/>
          <w:sz w:val="28"/>
          <w:szCs w:val="28"/>
        </w:rPr>
      </w:pPr>
      <w:r w:rsidRPr="00D036E2">
        <w:rPr>
          <w:rFonts w:eastAsia="Batang"/>
          <w:sz w:val="28"/>
          <w:szCs w:val="28"/>
        </w:rPr>
        <w:t>Информация получена в рамках</w:t>
      </w:r>
      <w:r>
        <w:rPr>
          <w:rFonts w:eastAsia="Batang"/>
          <w:sz w:val="28"/>
          <w:szCs w:val="28"/>
        </w:rPr>
        <w:t xml:space="preserve">: </w:t>
      </w:r>
      <w:r w:rsidR="003435D4" w:rsidRPr="00E62D90">
        <w:rPr>
          <w:rFonts w:eastAsia="Batang"/>
          <w:sz w:val="28"/>
          <w:szCs w:val="28"/>
        </w:rPr>
        <w:t>{</w:t>
      </w:r>
      <w:r w:rsidR="003435D4">
        <w:rPr>
          <w:rFonts w:eastAsia="Batang"/>
          <w:sz w:val="28"/>
          <w:szCs w:val="28"/>
        </w:rPr>
        <w:t>Материал</w:t>
      </w:r>
      <w:r w:rsidR="003435D4" w:rsidRPr="00E62D90">
        <w:rPr>
          <w:rFonts w:eastAsia="Batang"/>
          <w:sz w:val="28"/>
          <w:szCs w:val="28"/>
        </w:rPr>
        <w:t>}</w:t>
      </w:r>
      <w:r>
        <w:rPr>
          <w:rFonts w:eastAsia="Batang"/>
          <w:sz w:val="28"/>
          <w:szCs w:val="28"/>
        </w:rPr>
        <w:t>.</w:t>
      </w:r>
    </w:p>
    <w:p w:rsidR="003435D4" w:rsidRPr="00026950" w:rsidRDefault="003435D4" w:rsidP="003435D4">
      <w:pPr>
        <w:shd w:val="clear" w:color="auto" w:fill="FFFFFF"/>
        <w:spacing w:line="360" w:lineRule="auto"/>
        <w:ind w:firstLine="709"/>
        <w:jc w:val="both"/>
        <w:rPr>
          <w:rFonts w:eastAsia="Batang"/>
          <w:sz w:val="28"/>
          <w:szCs w:val="28"/>
        </w:rPr>
      </w:pPr>
      <w:r w:rsidRPr="00026950">
        <w:rPr>
          <w:rFonts w:eastAsia="Batang"/>
          <w:sz w:val="28"/>
          <w:szCs w:val="28"/>
        </w:rPr>
        <w:t>Информация соответствует критериям достоверности, своевременности и относимости к компетенции органов ФСБ России, вместе с тем требует дополнительной проверки и уточнений.</w:t>
      </w:r>
    </w:p>
    <w:p w:rsidR="003435D4" w:rsidRPr="00026950" w:rsidRDefault="00624AA3" w:rsidP="003435D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 информации проходят:</w:t>
      </w:r>
    </w:p>
    <w:p w:rsidR="003435D4" w:rsidRPr="007018B8" w:rsidRDefault="003435D4" w:rsidP="003435D4">
      <w:pPr>
        <w:shd w:val="clear" w:color="auto" w:fill="FFFFFF"/>
        <w:spacing w:line="360" w:lineRule="auto"/>
        <w:ind w:firstLine="709"/>
        <w:jc w:val="both"/>
        <w:rPr>
          <w:rFonts w:eastAsia="Batang"/>
          <w:sz w:val="28"/>
          <w:szCs w:val="28"/>
        </w:rPr>
      </w:pPr>
      <w:r w:rsidRPr="007018B8">
        <w:rPr>
          <w:rFonts w:eastAsia="Batang"/>
          <w:sz w:val="28"/>
          <w:szCs w:val="28"/>
        </w:rPr>
        <w:t>{</w:t>
      </w:r>
      <w:r>
        <w:rPr>
          <w:rFonts w:eastAsia="Batang"/>
          <w:sz w:val="28"/>
          <w:szCs w:val="28"/>
        </w:rPr>
        <w:t>По сообщению проходят</w:t>
      </w:r>
      <w:r w:rsidRPr="007018B8">
        <w:rPr>
          <w:rFonts w:eastAsia="Batang"/>
          <w:sz w:val="28"/>
          <w:szCs w:val="28"/>
        </w:rPr>
        <w:t>}</w:t>
      </w:r>
    </w:p>
    <w:p w:rsidR="003435D4" w:rsidRPr="00026950" w:rsidRDefault="003435D4" w:rsidP="003435D4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Задание:</w:t>
      </w:r>
    </w:p>
    <w:p w:rsidR="003435D4" w:rsidRPr="00026950" w:rsidRDefault="003435D4" w:rsidP="003435D4">
      <w:pPr>
        <w:spacing w:line="360" w:lineRule="auto"/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>1. Получить характеризующие данные указанного лица.</w:t>
      </w:r>
    </w:p>
    <w:p w:rsidR="003435D4" w:rsidRPr="00026950" w:rsidRDefault="003435D4" w:rsidP="003435D4">
      <w:pPr>
        <w:spacing w:line="360" w:lineRule="auto"/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>2. Получить информацию о лицах, возможно осведомленных о противоправной деятельности указанного лица.</w:t>
      </w:r>
    </w:p>
    <w:p w:rsidR="003435D4" w:rsidRPr="00026950" w:rsidRDefault="003435D4" w:rsidP="003435D4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Линия поведения и способ выполнения:</w:t>
      </w:r>
    </w:p>
    <w:p w:rsidR="003435D4" w:rsidRPr="00026950" w:rsidRDefault="003435D4" w:rsidP="003435D4">
      <w:pPr>
        <w:spacing w:line="360" w:lineRule="auto"/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>Выведыванием в ходе общения со своими контактами в рамках исполнения должностных обязанностей.</w:t>
      </w:r>
    </w:p>
    <w:p w:rsidR="003435D4" w:rsidRPr="00026950" w:rsidRDefault="003435D4" w:rsidP="003435D4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Обучение и воспитание:</w:t>
      </w:r>
    </w:p>
    <w:p w:rsidR="003435D4" w:rsidRPr="00026950" w:rsidRDefault="003435D4" w:rsidP="003435D4">
      <w:pPr>
        <w:spacing w:line="360" w:lineRule="auto"/>
        <w:ind w:firstLine="709"/>
        <w:jc w:val="both"/>
        <w:rPr>
          <w:sz w:val="28"/>
          <w:szCs w:val="28"/>
        </w:rPr>
      </w:pPr>
      <w:r w:rsidRPr="00026950">
        <w:rPr>
          <w:sz w:val="28"/>
          <w:szCs w:val="28"/>
        </w:rPr>
        <w:t xml:space="preserve">С агентом проведены мероприятия по обучению и воспитанию согласно п. </w:t>
      </w:r>
      <w:r w:rsidRPr="007018B8">
        <w:rPr>
          <w:sz w:val="28"/>
          <w:szCs w:val="28"/>
        </w:rPr>
        <w:t xml:space="preserve">{Пункт </w:t>
      </w:r>
      <w:proofErr w:type="spellStart"/>
      <w:proofErr w:type="gramStart"/>
      <w:r w:rsidRPr="007018B8">
        <w:rPr>
          <w:sz w:val="28"/>
          <w:szCs w:val="28"/>
        </w:rPr>
        <w:t>обуч</w:t>
      </w:r>
      <w:proofErr w:type="spellEnd"/>
      <w:r w:rsidRPr="007018B8">
        <w:rPr>
          <w:sz w:val="28"/>
          <w:szCs w:val="28"/>
        </w:rPr>
        <w:t xml:space="preserve"> и</w:t>
      </w:r>
      <w:proofErr w:type="gramEnd"/>
      <w:r w:rsidRPr="007018B8">
        <w:rPr>
          <w:sz w:val="28"/>
          <w:szCs w:val="28"/>
        </w:rPr>
        <w:t xml:space="preserve"> </w:t>
      </w:r>
      <w:proofErr w:type="spellStart"/>
      <w:r w:rsidRPr="007018B8">
        <w:rPr>
          <w:sz w:val="28"/>
          <w:szCs w:val="28"/>
        </w:rPr>
        <w:t>восп</w:t>
      </w:r>
      <w:proofErr w:type="spellEnd"/>
      <w:r w:rsidRPr="007018B8">
        <w:rPr>
          <w:sz w:val="28"/>
          <w:szCs w:val="28"/>
        </w:rPr>
        <w:t>}</w:t>
      </w:r>
      <w:r w:rsidRPr="00026950">
        <w:rPr>
          <w:sz w:val="28"/>
          <w:szCs w:val="28"/>
        </w:rPr>
        <w:t xml:space="preserve"> Плана обучения и воспитания.</w:t>
      </w:r>
    </w:p>
    <w:p w:rsidR="003435D4" w:rsidRPr="00026950" w:rsidRDefault="003435D4" w:rsidP="003435D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u w:val="single"/>
        </w:rPr>
      </w:pPr>
      <w:r w:rsidRPr="00026950">
        <w:rPr>
          <w:sz w:val="28"/>
          <w:szCs w:val="28"/>
          <w:u w:val="single"/>
        </w:rPr>
        <w:t>Мероприятия:</w:t>
      </w:r>
    </w:p>
    <w:p w:rsidR="003435D4" w:rsidRPr="00026950" w:rsidRDefault="003435D4" w:rsidP="003435D4">
      <w:pPr>
        <w:spacing w:line="360" w:lineRule="auto"/>
        <w:ind w:left="-360" w:right="-55" w:firstLine="1069"/>
        <w:jc w:val="both"/>
        <w:rPr>
          <w:rFonts w:eastAsia="Calibri"/>
          <w:sz w:val="28"/>
          <w:szCs w:val="28"/>
          <w:lang w:eastAsia="en-US"/>
        </w:rPr>
      </w:pPr>
      <w:r w:rsidRPr="00026950">
        <w:rPr>
          <w:rFonts w:eastAsia="Calibri"/>
          <w:sz w:val="28"/>
          <w:szCs w:val="28"/>
          <w:lang w:eastAsia="en-US"/>
        </w:rPr>
        <w:t>1. Информацию учесть в ИАО.</w:t>
      </w:r>
    </w:p>
    <w:p w:rsidR="003435D4" w:rsidRPr="00026950" w:rsidRDefault="003435D4" w:rsidP="003435D4">
      <w:pPr>
        <w:spacing w:line="360" w:lineRule="auto"/>
        <w:ind w:left="-360" w:right="-55" w:firstLine="1069"/>
        <w:jc w:val="both"/>
        <w:rPr>
          <w:rFonts w:eastAsia="Calibri"/>
          <w:sz w:val="28"/>
          <w:szCs w:val="28"/>
          <w:lang w:eastAsia="en-US"/>
        </w:rPr>
      </w:pPr>
      <w:r w:rsidRPr="00026950">
        <w:rPr>
          <w:rFonts w:eastAsia="Calibri"/>
          <w:sz w:val="28"/>
          <w:szCs w:val="28"/>
          <w:lang w:eastAsia="en-US"/>
        </w:rPr>
        <w:t>2. Организовать проверку и уточнение указанной информации.</w:t>
      </w:r>
    </w:p>
    <w:p w:rsidR="003435D4" w:rsidRPr="00026950" w:rsidRDefault="003435D4" w:rsidP="003435D4">
      <w:pPr>
        <w:rPr>
          <w:position w:val="2"/>
          <w:sz w:val="28"/>
          <w:szCs w:val="28"/>
        </w:rPr>
      </w:pPr>
    </w:p>
    <w:p w:rsidR="003435D4" w:rsidRPr="00026950" w:rsidRDefault="003435D4" w:rsidP="003435D4">
      <w:pPr>
        <w:spacing w:line="360" w:lineRule="auto"/>
        <w:rPr>
          <w:position w:val="2"/>
          <w:sz w:val="28"/>
          <w:szCs w:val="28"/>
        </w:rPr>
      </w:pPr>
    </w:p>
    <w:p w:rsidR="003435D4" w:rsidRPr="00026950" w:rsidRDefault="003435D4" w:rsidP="003435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Старший</w:t>
      </w:r>
      <w:proofErr w:type="gramEnd"/>
      <w:r>
        <w:rPr>
          <w:sz w:val="28"/>
          <w:szCs w:val="28"/>
        </w:rPr>
        <w:t xml:space="preserve"> о</w:t>
      </w:r>
      <w:r w:rsidRPr="00026950">
        <w:rPr>
          <w:sz w:val="28"/>
          <w:szCs w:val="28"/>
        </w:rPr>
        <w:t xml:space="preserve">перуполномоченный 1 направления СЭБ УФСБ России </w:t>
      </w:r>
    </w:p>
    <w:p w:rsidR="003435D4" w:rsidRPr="00026950" w:rsidRDefault="003435D4" w:rsidP="003435D4">
      <w:pPr>
        <w:rPr>
          <w:sz w:val="28"/>
          <w:szCs w:val="28"/>
        </w:rPr>
      </w:pPr>
      <w:r w:rsidRPr="00026950">
        <w:rPr>
          <w:sz w:val="28"/>
          <w:szCs w:val="28"/>
        </w:rPr>
        <w:t>по Республике Крым и городу Севастополю</w:t>
      </w:r>
    </w:p>
    <w:p w:rsidR="003435D4" w:rsidRPr="00026950" w:rsidRDefault="003435D4" w:rsidP="003435D4">
      <w:pPr>
        <w:tabs>
          <w:tab w:val="right" w:pos="9639"/>
        </w:tabs>
        <w:rPr>
          <w:sz w:val="28"/>
          <w:szCs w:val="28"/>
        </w:rPr>
      </w:pPr>
      <w:r w:rsidRPr="00026950">
        <w:rPr>
          <w:sz w:val="28"/>
          <w:szCs w:val="28"/>
        </w:rPr>
        <w:t>капитан</w:t>
      </w:r>
      <w:r w:rsidRPr="00026950">
        <w:rPr>
          <w:sz w:val="28"/>
          <w:szCs w:val="28"/>
        </w:rPr>
        <w:tab/>
        <w:t>А.Я. Мингараев</w:t>
      </w:r>
    </w:p>
    <w:p w:rsidR="003435D4" w:rsidRPr="00026950" w:rsidRDefault="003435D4" w:rsidP="003435D4">
      <w:pPr>
        <w:rPr>
          <w:sz w:val="28"/>
          <w:szCs w:val="28"/>
        </w:rPr>
      </w:pPr>
      <w:r w:rsidRPr="00026950">
        <w:rPr>
          <w:sz w:val="28"/>
          <w:szCs w:val="28"/>
        </w:rPr>
        <w:t xml:space="preserve">«___» </w:t>
      </w:r>
      <w:r w:rsidR="002B124E">
        <w:rPr>
          <w:sz w:val="28"/>
          <w:szCs w:val="28"/>
        </w:rPr>
        <w:t xml:space="preserve">мая </w:t>
      </w:r>
      <w:bookmarkStart w:id="0" w:name="_GoBack"/>
      <w:bookmarkEnd w:id="0"/>
      <w:r w:rsidRPr="00026950">
        <w:rPr>
          <w:sz w:val="28"/>
          <w:szCs w:val="28"/>
        </w:rPr>
        <w:t>202</w:t>
      </w:r>
      <w:r w:rsidR="00C7290C">
        <w:rPr>
          <w:sz w:val="28"/>
          <w:szCs w:val="28"/>
        </w:rPr>
        <w:t>2</w:t>
      </w:r>
      <w:r w:rsidRPr="00026950">
        <w:rPr>
          <w:sz w:val="28"/>
          <w:szCs w:val="28"/>
        </w:rPr>
        <w:t xml:space="preserve"> года</w:t>
      </w:r>
    </w:p>
    <w:p w:rsidR="003435D4" w:rsidRPr="00026950" w:rsidRDefault="003435D4" w:rsidP="003435D4">
      <w:pPr>
        <w:rPr>
          <w:sz w:val="28"/>
          <w:szCs w:val="28"/>
        </w:rPr>
      </w:pPr>
    </w:p>
    <w:p w:rsidR="003435D4" w:rsidRPr="00026950" w:rsidRDefault="003435D4" w:rsidP="003435D4">
      <w:pPr>
        <w:rPr>
          <w:sz w:val="28"/>
          <w:szCs w:val="28"/>
        </w:rPr>
      </w:pPr>
    </w:p>
    <w:p w:rsidR="003435D4" w:rsidRPr="00026950" w:rsidRDefault="003435D4" w:rsidP="003435D4">
      <w:pPr>
        <w:rPr>
          <w:sz w:val="28"/>
          <w:szCs w:val="28"/>
        </w:rPr>
      </w:pPr>
    </w:p>
    <w:p w:rsidR="00026950" w:rsidRPr="003435D4" w:rsidRDefault="003435D4" w:rsidP="003435D4">
      <w:pPr>
        <w:rPr>
          <w:sz w:val="28"/>
          <w:szCs w:val="28"/>
        </w:rPr>
      </w:pPr>
      <w:r w:rsidRPr="00026950">
        <w:rPr>
          <w:sz w:val="28"/>
          <w:szCs w:val="28"/>
        </w:rPr>
        <w:t>Рег. № 171/6/1-</w:t>
      </w:r>
      <w:r w:rsidRPr="003435D4">
        <w:rPr>
          <w:sz w:val="28"/>
          <w:szCs w:val="28"/>
        </w:rPr>
        <w:t>{Рег.№}</w:t>
      </w:r>
      <w:r w:rsidRPr="00026950">
        <w:rPr>
          <w:sz w:val="28"/>
          <w:szCs w:val="28"/>
        </w:rPr>
        <w:t xml:space="preserve"> </w:t>
      </w:r>
      <w:proofErr w:type="gramStart"/>
      <w:r w:rsidRPr="00026950">
        <w:rPr>
          <w:sz w:val="28"/>
          <w:szCs w:val="28"/>
        </w:rPr>
        <w:t>от</w:t>
      </w:r>
      <w:proofErr w:type="gramEnd"/>
      <w:r w:rsidRPr="00026950">
        <w:rPr>
          <w:sz w:val="28"/>
          <w:szCs w:val="28"/>
        </w:rPr>
        <w:t xml:space="preserve"> </w:t>
      </w:r>
      <w:r w:rsidRPr="003435D4">
        <w:rPr>
          <w:sz w:val="28"/>
          <w:szCs w:val="28"/>
        </w:rPr>
        <w:t>{</w:t>
      </w:r>
      <w:proofErr w:type="gramStart"/>
      <w:r w:rsidRPr="003435D4">
        <w:rPr>
          <w:sz w:val="28"/>
          <w:szCs w:val="28"/>
        </w:rPr>
        <w:t>Дата</w:t>
      </w:r>
      <w:proofErr w:type="gramEnd"/>
      <w:r w:rsidRPr="003435D4">
        <w:rPr>
          <w:sz w:val="28"/>
          <w:szCs w:val="28"/>
        </w:rPr>
        <w:t xml:space="preserve"> встречи}</w:t>
      </w:r>
    </w:p>
    <w:sectPr w:rsidR="00026950" w:rsidRPr="003435D4" w:rsidSect="005A6D65">
      <w:pgSz w:w="11907" w:h="16840"/>
      <w:pgMar w:top="1134" w:right="567" w:bottom="1134" w:left="1701" w:header="454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D2019"/>
    <w:multiLevelType w:val="hybridMultilevel"/>
    <w:tmpl w:val="42C270B6"/>
    <w:lvl w:ilvl="0" w:tplc="F94EDB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743D3E"/>
    <w:multiLevelType w:val="hybridMultilevel"/>
    <w:tmpl w:val="84B8190E"/>
    <w:lvl w:ilvl="0" w:tplc="86DC2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91"/>
    <w:rsid w:val="000030E2"/>
    <w:rsid w:val="00004020"/>
    <w:rsid w:val="00004650"/>
    <w:rsid w:val="00010189"/>
    <w:rsid w:val="000152E6"/>
    <w:rsid w:val="000173A7"/>
    <w:rsid w:val="0002030C"/>
    <w:rsid w:val="00022524"/>
    <w:rsid w:val="00023183"/>
    <w:rsid w:val="00024133"/>
    <w:rsid w:val="00024D35"/>
    <w:rsid w:val="00026950"/>
    <w:rsid w:val="00027637"/>
    <w:rsid w:val="00031AB9"/>
    <w:rsid w:val="00033FEB"/>
    <w:rsid w:val="00055E92"/>
    <w:rsid w:val="000619F4"/>
    <w:rsid w:val="00061D23"/>
    <w:rsid w:val="00073B99"/>
    <w:rsid w:val="000754AE"/>
    <w:rsid w:val="000925CC"/>
    <w:rsid w:val="00097814"/>
    <w:rsid w:val="000B5A5F"/>
    <w:rsid w:val="000D3E7B"/>
    <w:rsid w:val="000D579C"/>
    <w:rsid w:val="000D594B"/>
    <w:rsid w:val="000E7E54"/>
    <w:rsid w:val="000F2AC0"/>
    <w:rsid w:val="00101FFE"/>
    <w:rsid w:val="001023B4"/>
    <w:rsid w:val="001142A7"/>
    <w:rsid w:val="00121760"/>
    <w:rsid w:val="001229A5"/>
    <w:rsid w:val="0013090F"/>
    <w:rsid w:val="00132F3D"/>
    <w:rsid w:val="00134180"/>
    <w:rsid w:val="00134B31"/>
    <w:rsid w:val="00173A87"/>
    <w:rsid w:val="00175882"/>
    <w:rsid w:val="00180DB4"/>
    <w:rsid w:val="001854B2"/>
    <w:rsid w:val="001867AA"/>
    <w:rsid w:val="001878B0"/>
    <w:rsid w:val="001B0659"/>
    <w:rsid w:val="001B23C5"/>
    <w:rsid w:val="001C2575"/>
    <w:rsid w:val="001D7EE0"/>
    <w:rsid w:val="00201EE9"/>
    <w:rsid w:val="00202906"/>
    <w:rsid w:val="002108B5"/>
    <w:rsid w:val="00217B25"/>
    <w:rsid w:val="0022242F"/>
    <w:rsid w:val="002275F8"/>
    <w:rsid w:val="00230350"/>
    <w:rsid w:val="002345A4"/>
    <w:rsid w:val="002348FE"/>
    <w:rsid w:val="00235C54"/>
    <w:rsid w:val="0024123D"/>
    <w:rsid w:val="00241512"/>
    <w:rsid w:val="00245F88"/>
    <w:rsid w:val="00254055"/>
    <w:rsid w:val="002848D5"/>
    <w:rsid w:val="00286450"/>
    <w:rsid w:val="00291AE1"/>
    <w:rsid w:val="00292B51"/>
    <w:rsid w:val="00297BCE"/>
    <w:rsid w:val="002A09D9"/>
    <w:rsid w:val="002A0BE6"/>
    <w:rsid w:val="002B124E"/>
    <w:rsid w:val="002C108D"/>
    <w:rsid w:val="002C1AF8"/>
    <w:rsid w:val="002E087F"/>
    <w:rsid w:val="002E15F3"/>
    <w:rsid w:val="002F30FA"/>
    <w:rsid w:val="003022EB"/>
    <w:rsid w:val="00307C0F"/>
    <w:rsid w:val="00317822"/>
    <w:rsid w:val="003266E2"/>
    <w:rsid w:val="00327670"/>
    <w:rsid w:val="003435D4"/>
    <w:rsid w:val="00353B37"/>
    <w:rsid w:val="00364459"/>
    <w:rsid w:val="00370D64"/>
    <w:rsid w:val="00372378"/>
    <w:rsid w:val="003741E5"/>
    <w:rsid w:val="00376D41"/>
    <w:rsid w:val="0038477B"/>
    <w:rsid w:val="003876A2"/>
    <w:rsid w:val="0039165D"/>
    <w:rsid w:val="00391DBD"/>
    <w:rsid w:val="00392975"/>
    <w:rsid w:val="00395D25"/>
    <w:rsid w:val="003961B8"/>
    <w:rsid w:val="003B6DA2"/>
    <w:rsid w:val="003E33A3"/>
    <w:rsid w:val="003F73E3"/>
    <w:rsid w:val="003F763E"/>
    <w:rsid w:val="00401968"/>
    <w:rsid w:val="004129AB"/>
    <w:rsid w:val="00416A54"/>
    <w:rsid w:val="004201DF"/>
    <w:rsid w:val="00436F0B"/>
    <w:rsid w:val="00457DBD"/>
    <w:rsid w:val="004747A4"/>
    <w:rsid w:val="004747B4"/>
    <w:rsid w:val="00475806"/>
    <w:rsid w:val="004778A7"/>
    <w:rsid w:val="004A742F"/>
    <w:rsid w:val="004B16F7"/>
    <w:rsid w:val="004D1E68"/>
    <w:rsid w:val="004D60D4"/>
    <w:rsid w:val="004E1664"/>
    <w:rsid w:val="004E26FE"/>
    <w:rsid w:val="004E2864"/>
    <w:rsid w:val="004E4B22"/>
    <w:rsid w:val="004F17E9"/>
    <w:rsid w:val="004F2D8C"/>
    <w:rsid w:val="004F556D"/>
    <w:rsid w:val="0050286F"/>
    <w:rsid w:val="00510A9B"/>
    <w:rsid w:val="00536A5E"/>
    <w:rsid w:val="005420BB"/>
    <w:rsid w:val="005551DF"/>
    <w:rsid w:val="0058351D"/>
    <w:rsid w:val="005A0643"/>
    <w:rsid w:val="005A3463"/>
    <w:rsid w:val="005A501C"/>
    <w:rsid w:val="005A6D65"/>
    <w:rsid w:val="005B0103"/>
    <w:rsid w:val="005B6035"/>
    <w:rsid w:val="005B6FE3"/>
    <w:rsid w:val="005D7642"/>
    <w:rsid w:val="005E0463"/>
    <w:rsid w:val="005F65BC"/>
    <w:rsid w:val="00612066"/>
    <w:rsid w:val="0061618A"/>
    <w:rsid w:val="00624AA3"/>
    <w:rsid w:val="00630B02"/>
    <w:rsid w:val="00652A06"/>
    <w:rsid w:val="00660100"/>
    <w:rsid w:val="00660D27"/>
    <w:rsid w:val="0066782E"/>
    <w:rsid w:val="00670485"/>
    <w:rsid w:val="006817D5"/>
    <w:rsid w:val="006827BB"/>
    <w:rsid w:val="00695C5B"/>
    <w:rsid w:val="006A022C"/>
    <w:rsid w:val="006A13BE"/>
    <w:rsid w:val="006A4277"/>
    <w:rsid w:val="006B30BF"/>
    <w:rsid w:val="006B7048"/>
    <w:rsid w:val="006C7D8B"/>
    <w:rsid w:val="006D4717"/>
    <w:rsid w:val="006E2F1E"/>
    <w:rsid w:val="006F1A51"/>
    <w:rsid w:val="006F480D"/>
    <w:rsid w:val="006F5D80"/>
    <w:rsid w:val="007018B8"/>
    <w:rsid w:val="007027A0"/>
    <w:rsid w:val="00711018"/>
    <w:rsid w:val="007332A8"/>
    <w:rsid w:val="0073440F"/>
    <w:rsid w:val="007350DA"/>
    <w:rsid w:val="0074502A"/>
    <w:rsid w:val="00761ABC"/>
    <w:rsid w:val="00771505"/>
    <w:rsid w:val="0078141E"/>
    <w:rsid w:val="00790274"/>
    <w:rsid w:val="007919B7"/>
    <w:rsid w:val="00795C17"/>
    <w:rsid w:val="007A1C68"/>
    <w:rsid w:val="007B1378"/>
    <w:rsid w:val="007B180D"/>
    <w:rsid w:val="007C275F"/>
    <w:rsid w:val="007D0040"/>
    <w:rsid w:val="007D634E"/>
    <w:rsid w:val="007E448B"/>
    <w:rsid w:val="007E777D"/>
    <w:rsid w:val="00813C09"/>
    <w:rsid w:val="00817697"/>
    <w:rsid w:val="008211D6"/>
    <w:rsid w:val="00823793"/>
    <w:rsid w:val="0083054D"/>
    <w:rsid w:val="00830F95"/>
    <w:rsid w:val="008410B1"/>
    <w:rsid w:val="008479AF"/>
    <w:rsid w:val="00853BD5"/>
    <w:rsid w:val="00854B6F"/>
    <w:rsid w:val="0085745B"/>
    <w:rsid w:val="00867FC7"/>
    <w:rsid w:val="008700B6"/>
    <w:rsid w:val="00883A10"/>
    <w:rsid w:val="00890F03"/>
    <w:rsid w:val="00892783"/>
    <w:rsid w:val="0089798D"/>
    <w:rsid w:val="008B0FD2"/>
    <w:rsid w:val="008B2629"/>
    <w:rsid w:val="008C5075"/>
    <w:rsid w:val="008D5E34"/>
    <w:rsid w:val="008E4073"/>
    <w:rsid w:val="008E724B"/>
    <w:rsid w:val="008E7C27"/>
    <w:rsid w:val="008F319C"/>
    <w:rsid w:val="00914D03"/>
    <w:rsid w:val="0091720B"/>
    <w:rsid w:val="0093243E"/>
    <w:rsid w:val="00940807"/>
    <w:rsid w:val="0095533B"/>
    <w:rsid w:val="009632D8"/>
    <w:rsid w:val="009763D4"/>
    <w:rsid w:val="00986C2A"/>
    <w:rsid w:val="00996E38"/>
    <w:rsid w:val="009A3E07"/>
    <w:rsid w:val="009B137E"/>
    <w:rsid w:val="009B20E0"/>
    <w:rsid w:val="009C5A1A"/>
    <w:rsid w:val="009C5C91"/>
    <w:rsid w:val="009E6780"/>
    <w:rsid w:val="009F34FA"/>
    <w:rsid w:val="009F754F"/>
    <w:rsid w:val="00A17E58"/>
    <w:rsid w:val="00A22192"/>
    <w:rsid w:val="00A30888"/>
    <w:rsid w:val="00A31FE7"/>
    <w:rsid w:val="00A32983"/>
    <w:rsid w:val="00A33624"/>
    <w:rsid w:val="00A360BB"/>
    <w:rsid w:val="00A84319"/>
    <w:rsid w:val="00A8496F"/>
    <w:rsid w:val="00A85EE5"/>
    <w:rsid w:val="00A96D08"/>
    <w:rsid w:val="00AA0F5E"/>
    <w:rsid w:val="00AA1F63"/>
    <w:rsid w:val="00AA2AE4"/>
    <w:rsid w:val="00AA37DD"/>
    <w:rsid w:val="00AA4EB9"/>
    <w:rsid w:val="00AA62DA"/>
    <w:rsid w:val="00AB2290"/>
    <w:rsid w:val="00AC1A80"/>
    <w:rsid w:val="00AC7882"/>
    <w:rsid w:val="00AD1B72"/>
    <w:rsid w:val="00AD2F42"/>
    <w:rsid w:val="00AD6A31"/>
    <w:rsid w:val="00AE4EA0"/>
    <w:rsid w:val="00AF2619"/>
    <w:rsid w:val="00AF55D9"/>
    <w:rsid w:val="00B20650"/>
    <w:rsid w:val="00B257CB"/>
    <w:rsid w:val="00B2669C"/>
    <w:rsid w:val="00B30DB6"/>
    <w:rsid w:val="00B51C6C"/>
    <w:rsid w:val="00B57B03"/>
    <w:rsid w:val="00B74D4A"/>
    <w:rsid w:val="00B76E61"/>
    <w:rsid w:val="00B77F87"/>
    <w:rsid w:val="00B909FF"/>
    <w:rsid w:val="00B959C4"/>
    <w:rsid w:val="00BC3646"/>
    <w:rsid w:val="00BD1052"/>
    <w:rsid w:val="00BE015C"/>
    <w:rsid w:val="00BE208F"/>
    <w:rsid w:val="00C02A49"/>
    <w:rsid w:val="00C052E6"/>
    <w:rsid w:val="00C06E91"/>
    <w:rsid w:val="00C108D1"/>
    <w:rsid w:val="00C15EA8"/>
    <w:rsid w:val="00C476DE"/>
    <w:rsid w:val="00C617D9"/>
    <w:rsid w:val="00C66BC5"/>
    <w:rsid w:val="00C67E14"/>
    <w:rsid w:val="00C7290C"/>
    <w:rsid w:val="00C75AB7"/>
    <w:rsid w:val="00C81A6A"/>
    <w:rsid w:val="00C81EF0"/>
    <w:rsid w:val="00C97456"/>
    <w:rsid w:val="00CB7232"/>
    <w:rsid w:val="00CC27D2"/>
    <w:rsid w:val="00CC6A31"/>
    <w:rsid w:val="00CF1657"/>
    <w:rsid w:val="00CF4591"/>
    <w:rsid w:val="00D036E2"/>
    <w:rsid w:val="00D17CE1"/>
    <w:rsid w:val="00D23C02"/>
    <w:rsid w:val="00D379A7"/>
    <w:rsid w:val="00D42CB9"/>
    <w:rsid w:val="00D4727D"/>
    <w:rsid w:val="00D5097C"/>
    <w:rsid w:val="00D57F13"/>
    <w:rsid w:val="00D63566"/>
    <w:rsid w:val="00D6374F"/>
    <w:rsid w:val="00D830F4"/>
    <w:rsid w:val="00D9182F"/>
    <w:rsid w:val="00D94219"/>
    <w:rsid w:val="00DA6884"/>
    <w:rsid w:val="00DB6554"/>
    <w:rsid w:val="00DC5255"/>
    <w:rsid w:val="00DC7A24"/>
    <w:rsid w:val="00DC7F32"/>
    <w:rsid w:val="00DD370B"/>
    <w:rsid w:val="00DD7245"/>
    <w:rsid w:val="00DE2AC8"/>
    <w:rsid w:val="00DE3AA8"/>
    <w:rsid w:val="00DE43C9"/>
    <w:rsid w:val="00DF481F"/>
    <w:rsid w:val="00DF7476"/>
    <w:rsid w:val="00E03167"/>
    <w:rsid w:val="00E11BB1"/>
    <w:rsid w:val="00E27792"/>
    <w:rsid w:val="00E336AF"/>
    <w:rsid w:val="00E366CE"/>
    <w:rsid w:val="00E40101"/>
    <w:rsid w:val="00E42E84"/>
    <w:rsid w:val="00E46410"/>
    <w:rsid w:val="00E5019B"/>
    <w:rsid w:val="00E6018F"/>
    <w:rsid w:val="00E62D90"/>
    <w:rsid w:val="00E80EFE"/>
    <w:rsid w:val="00E9075B"/>
    <w:rsid w:val="00E939A5"/>
    <w:rsid w:val="00E9430B"/>
    <w:rsid w:val="00EB09AC"/>
    <w:rsid w:val="00EB0CA6"/>
    <w:rsid w:val="00EB55DB"/>
    <w:rsid w:val="00EC4E3B"/>
    <w:rsid w:val="00ED1B37"/>
    <w:rsid w:val="00ED2041"/>
    <w:rsid w:val="00ED38E8"/>
    <w:rsid w:val="00ED4A08"/>
    <w:rsid w:val="00EE5242"/>
    <w:rsid w:val="00EF49F4"/>
    <w:rsid w:val="00F02612"/>
    <w:rsid w:val="00F04275"/>
    <w:rsid w:val="00F33A08"/>
    <w:rsid w:val="00F41124"/>
    <w:rsid w:val="00F5269F"/>
    <w:rsid w:val="00F55A46"/>
    <w:rsid w:val="00F72802"/>
    <w:rsid w:val="00F9059A"/>
    <w:rsid w:val="00F92E90"/>
    <w:rsid w:val="00F94971"/>
    <w:rsid w:val="00F97E7E"/>
    <w:rsid w:val="00FA48D3"/>
    <w:rsid w:val="00FB2DF9"/>
    <w:rsid w:val="00FD061D"/>
    <w:rsid w:val="00FD363D"/>
    <w:rsid w:val="00FD6AA4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D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01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40101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locked/>
    <w:rsid w:val="00624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D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01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40101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locked/>
    <w:rsid w:val="00624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02.&#1048;&#1089;&#1090;&#1086;&#1082;\00.&#1064;&#1072;&#1073;&#1083;&#1086;&#1085;%20&#1074;&#1099;&#1087;&#1080;&#1089;&#1082;&#1080;%20&#1040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1098-D793-4969-AFFA-0597D3F5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00.Шаблон выписки АС</Template>
  <TotalTime>1</TotalTime>
  <Pages>2</Pages>
  <Words>174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АЮ-1</vt:lpstr>
    </vt:vector>
  </TitlesOfParts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АЮ-1</dc:title>
  <dc:creator>Мингараев</dc:creator>
  <cp:lastModifiedBy>Мингараев</cp:lastModifiedBy>
  <cp:revision>2</cp:revision>
  <cp:lastPrinted>2021-09-16T11:40:00Z</cp:lastPrinted>
  <dcterms:created xsi:type="dcterms:W3CDTF">2022-03-18T13:45:00Z</dcterms:created>
  <dcterms:modified xsi:type="dcterms:W3CDTF">2022-05-30T12:27:00Z</dcterms:modified>
</cp:coreProperties>
</file>